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5055" w14:textId="4406CC08" w:rsidR="00667955" w:rsidRDefault="00667955">
      <w:pPr>
        <w:sectPr w:rsidR="00667955" w:rsidSect="00667955">
          <w:pgSz w:w="15840" w:h="12240" w:orient="landscape" w:code="1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62823F" wp14:editId="13C6B67F">
                <wp:simplePos x="0" y="0"/>
                <wp:positionH relativeFrom="column">
                  <wp:posOffset>655320</wp:posOffset>
                </wp:positionH>
                <wp:positionV relativeFrom="paragraph">
                  <wp:posOffset>316230</wp:posOffset>
                </wp:positionV>
                <wp:extent cx="2523744" cy="6839712"/>
                <wp:effectExtent l="0" t="0" r="101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AEFA7" w14:textId="78187982" w:rsidR="00667955" w:rsidRPr="00667955" w:rsidRDefault="00667955" w:rsidP="0066795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 w:rsidRPr="00667955"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You are welcome to join us!</w:t>
                            </w:r>
                          </w:p>
                          <w:p w14:paraId="7452725F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3DCC83D2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4B992011" w14:textId="72FD6F43" w:rsidR="00667955" w:rsidRDefault="00667955" w:rsidP="0066795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Va avea loc la 2023.</w:t>
                            </w:r>
                          </w:p>
                          <w:p w14:paraId="03EEB155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52A93E07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180E1DBC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01CEED20" w14:textId="7715BD5A" w:rsidR="00667955" w:rsidRDefault="00667955" w:rsidP="0066795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CB3F80" wp14:editId="0EEEE11E">
                                  <wp:extent cx="2371725" cy="1914525"/>
                                  <wp:effectExtent l="0" t="0" r="9525" b="9525"/>
                                  <wp:docPr id="211459635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7918" cy="1919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282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6pt;margin-top:24.9pt;width:198.7pt;height:53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">
                <v:textbox>
                  <w:txbxContent>
                    <w:p w14:paraId="7BCAEFA7" w14:textId="78187982" w:rsidR="00667955" w:rsidRPr="00667955" w:rsidRDefault="00667955" w:rsidP="00667955">
                      <w:pPr>
                        <w:jc w:val="center"/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 w:rsidRPr="00667955"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You are welcome to join us!</w:t>
                      </w:r>
                    </w:p>
                    <w:p w14:paraId="7452725F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3DCC83D2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4B992011" w14:textId="72FD6F43" w:rsidR="00667955" w:rsidRDefault="00667955" w:rsidP="0066795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Va avea loc la 2023.</w:t>
                      </w:r>
                    </w:p>
                    <w:p w14:paraId="03EEB155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52A93E07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180E1DBC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01CEED20" w14:textId="7715BD5A" w:rsidR="00667955" w:rsidRDefault="00667955" w:rsidP="0066795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CB3F80" wp14:editId="0EEEE11E">
                            <wp:extent cx="2371725" cy="1914525"/>
                            <wp:effectExtent l="0" t="0" r="9525" b="9525"/>
                            <wp:docPr id="211459635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7918" cy="1919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140CEE" wp14:editId="270F4E7A">
                <wp:simplePos x="0" y="0"/>
                <wp:positionH relativeFrom="column">
                  <wp:posOffset>3531870</wp:posOffset>
                </wp:positionH>
                <wp:positionV relativeFrom="paragraph">
                  <wp:posOffset>264160</wp:posOffset>
                </wp:positionV>
                <wp:extent cx="2523744" cy="6839712"/>
                <wp:effectExtent l="0" t="0" r="10160" b="18415"/>
                <wp:wrapSquare wrapText="bothSides"/>
                <wp:docPr id="12224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678B" w14:textId="77777777" w:rsidR="00FB0730" w:rsidRDefault="00FB0730" w:rsidP="00FB0730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CO-ORGANIZERS</w:t>
                            </w:r>
                          </w:p>
                          <w:p w14:paraId="6B3D3176" w14:textId="77777777" w:rsidR="00FB0730" w:rsidRDefault="00FB0730" w:rsidP="00FB0730">
                            <w:pPr>
                              <w:jc w:val="center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Mathematical Society of the Republic of Moldova</w:t>
                            </w:r>
                          </w:p>
                          <w:p w14:paraId="259F6046" w14:textId="77777777" w:rsidR="00FB0730" w:rsidRDefault="00FB0730" w:rsidP="00FB0730">
                            <w:pPr>
                              <w:jc w:val="center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Institute of Mathematics and Computer Science,</w:t>
                            </w:r>
                          </w:p>
                          <w:p w14:paraId="6E3D2030" w14:textId="77777777" w:rsidR="00FB0730" w:rsidRDefault="00FB0730" w:rsidP="00FB0730">
                            <w:pPr>
                              <w:jc w:val="center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Chisinau, Republic of Moldova</w:t>
                            </w:r>
                          </w:p>
                          <w:p w14:paraId="3A08CB92" w14:textId="77777777" w:rsidR="00FB0730" w:rsidRDefault="00FB0730" w:rsidP="00FB0730">
                            <w:pPr>
                              <w:jc w:val="center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Tiraspol State University, Chisinau, Republic of Moldova</w:t>
                            </w:r>
                          </w:p>
                          <w:p w14:paraId="7E767CDF" w14:textId="77777777" w:rsidR="00FB0730" w:rsidRDefault="00FB0730" w:rsidP="00FB0730">
                            <w:pPr>
                              <w:jc w:val="center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Alexandru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Ioan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Cuza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University, Iasi, Romania</w:t>
                            </w:r>
                          </w:p>
                          <w:p w14:paraId="22A1793D" w14:textId="77777777" w:rsidR="00FB0730" w:rsidRDefault="00FB0730" w:rsidP="00FB0730">
                            <w:pPr>
                              <w:jc w:val="center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Vasyl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'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Stus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Donetsk National University,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Vinnytsia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, Ukraine</w:t>
                            </w:r>
                          </w:p>
                          <w:p w14:paraId="21DFAFAF" w14:textId="35BF1722" w:rsidR="00667955" w:rsidRDefault="00667955" w:rsidP="00667955"/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0CEE" id="_x0000_s1027" type="#_x0000_t202" style="position:absolute;margin-left:278.1pt;margin-top:20.8pt;width:198.7pt;height:538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">
                <v:textbox style="layout-flow:vertical">
                  <w:txbxContent>
                    <w:p w14:paraId="609C678B" w14:textId="77777777" w:rsidR="00FB0730" w:rsidRDefault="00FB0730" w:rsidP="00FB0730">
                      <w:pPr>
                        <w:jc w:val="center"/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CO-ORGANIZERS</w:t>
                      </w:r>
                    </w:p>
                    <w:p w14:paraId="6B3D3176" w14:textId="77777777" w:rsidR="00FB0730" w:rsidRDefault="00FB0730" w:rsidP="00FB0730">
                      <w:pPr>
                        <w:jc w:val="center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Mathematical Society of the Republic of Moldova</w:t>
                      </w:r>
                    </w:p>
                    <w:p w14:paraId="259F6046" w14:textId="77777777" w:rsidR="00FB0730" w:rsidRDefault="00FB0730" w:rsidP="00FB0730">
                      <w:pPr>
                        <w:jc w:val="center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Institute of Mathematics and Computer Science,</w:t>
                      </w:r>
                    </w:p>
                    <w:p w14:paraId="6E3D2030" w14:textId="77777777" w:rsidR="00FB0730" w:rsidRDefault="00FB0730" w:rsidP="00FB0730">
                      <w:pPr>
                        <w:jc w:val="center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Chisinau, Republic of Moldova</w:t>
                      </w:r>
                    </w:p>
                    <w:p w14:paraId="3A08CB92" w14:textId="77777777" w:rsidR="00FB0730" w:rsidRDefault="00FB0730" w:rsidP="00FB0730">
                      <w:pPr>
                        <w:jc w:val="center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Tiraspol State University, Chisinau, Republic of Moldova</w:t>
                      </w:r>
                    </w:p>
                    <w:p w14:paraId="7E767CDF" w14:textId="77777777" w:rsidR="00FB0730" w:rsidRDefault="00FB0730" w:rsidP="00FB0730">
                      <w:pPr>
                        <w:jc w:val="center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Alexandru</w:t>
                      </w:r>
                      <w:proofErr w:type="spellEnd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Ioan</w:t>
                      </w:r>
                      <w:proofErr w:type="spellEnd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Cuza</w:t>
                      </w:r>
                      <w:proofErr w:type="spellEnd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University, Iasi, Romania</w:t>
                      </w:r>
                    </w:p>
                    <w:p w14:paraId="22A1793D" w14:textId="77777777" w:rsidR="00FB0730" w:rsidRDefault="00FB0730" w:rsidP="00FB0730">
                      <w:pPr>
                        <w:jc w:val="center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Vasyl</w:t>
                      </w:r>
                      <w:proofErr w:type="spellEnd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' </w:t>
                      </w:r>
                      <w:proofErr w:type="spellStart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Stus</w:t>
                      </w:r>
                      <w:proofErr w:type="spellEnd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Donetsk National University, </w:t>
                      </w:r>
                      <w:proofErr w:type="spellStart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Vinnytsia</w:t>
                      </w:r>
                      <w:proofErr w:type="spellEnd"/>
                      <w:r>
                        <w:rPr>
                          <w:rFonts w:ascii="Constantia" w:hAnsi="Constantia"/>
                          <w:sz w:val="28"/>
                          <w:szCs w:val="28"/>
                        </w:rPr>
                        <w:t>, Ukraine</w:t>
                      </w:r>
                    </w:p>
                    <w:p w14:paraId="21DFAFAF" w14:textId="35BF1722" w:rsidR="00667955" w:rsidRDefault="00667955" w:rsidP="0066795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E7A28B" wp14:editId="41F5D11C">
                <wp:simplePos x="0" y="0"/>
                <wp:positionH relativeFrom="column">
                  <wp:posOffset>6637020</wp:posOffset>
                </wp:positionH>
                <wp:positionV relativeFrom="paragraph">
                  <wp:posOffset>273685</wp:posOffset>
                </wp:positionV>
                <wp:extent cx="2523744" cy="6839712"/>
                <wp:effectExtent l="0" t="0" r="10160" b="18415"/>
                <wp:wrapSquare wrapText="bothSides"/>
                <wp:docPr id="1922966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9D96" w14:textId="32C383FC" w:rsidR="00667955" w:rsidRDefault="00667955" w:rsidP="006679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06449C" wp14:editId="25DD751C">
                                  <wp:extent cx="1314450" cy="5857875"/>
                                  <wp:effectExtent l="0" t="0" r="0" b="9525"/>
                                  <wp:docPr id="201132124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0" cy="585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CDF244" w14:textId="61EE4976" w:rsidR="00667955" w:rsidRDefault="00667955" w:rsidP="00667955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667955"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  <w:t>USARB</w:t>
                            </w:r>
                            <w:r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  <w:t xml:space="preserve">      </w:t>
                            </w:r>
                          </w:p>
                          <w:p w14:paraId="1EC43DF2" w14:textId="77777777" w:rsidR="00667955" w:rsidRDefault="00667955" w:rsidP="00667955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</w:p>
                          <w:p w14:paraId="4F754DED" w14:textId="77777777" w:rsidR="00667955" w:rsidRDefault="00667955" w:rsidP="00667955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</w:p>
                          <w:p w14:paraId="1B82AFD8" w14:textId="77777777" w:rsidR="00667955" w:rsidRPr="00667955" w:rsidRDefault="00667955" w:rsidP="00667955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A28B" id="_x0000_s1028" type="#_x0000_t202" style="position:absolute;margin-left:522.6pt;margin-top:21.55pt;width:198.7pt;height:538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">
                <v:textbox>
                  <w:txbxContent>
                    <w:p w14:paraId="05A69D96" w14:textId="32C383FC" w:rsidR="00667955" w:rsidRDefault="00667955" w:rsidP="006679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06449C" wp14:editId="25DD751C">
                            <wp:extent cx="1314450" cy="5857875"/>
                            <wp:effectExtent l="0" t="0" r="0" b="9525"/>
                            <wp:docPr id="201132124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450" cy="5857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CDF244" w14:textId="61EE4976" w:rsidR="00667955" w:rsidRDefault="00667955" w:rsidP="00667955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667955">
                        <w:rPr>
                          <w:rFonts w:ascii="Algerian" w:hAnsi="Algerian"/>
                          <w:sz w:val="96"/>
                          <w:szCs w:val="96"/>
                        </w:rPr>
                        <w:t>USARB</w:t>
                      </w:r>
                      <w:r>
                        <w:rPr>
                          <w:rFonts w:ascii="Algerian" w:hAnsi="Algerian"/>
                          <w:sz w:val="96"/>
                          <w:szCs w:val="96"/>
                        </w:rPr>
                        <w:t xml:space="preserve">      </w:t>
                      </w:r>
                    </w:p>
                    <w:p w14:paraId="1EC43DF2" w14:textId="77777777" w:rsidR="00667955" w:rsidRDefault="00667955" w:rsidP="00667955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</w:p>
                    <w:p w14:paraId="4F754DED" w14:textId="77777777" w:rsidR="00667955" w:rsidRDefault="00667955" w:rsidP="00667955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</w:p>
                    <w:p w14:paraId="1B82AFD8" w14:textId="77777777" w:rsidR="00667955" w:rsidRPr="00667955" w:rsidRDefault="00667955" w:rsidP="00667955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</w:t>
      </w:r>
    </w:p>
    <w:p w14:paraId="33844C6F" w14:textId="3C97AC50" w:rsidR="006658A8" w:rsidRDefault="006679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DD9BB15" wp14:editId="669FF0F2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2523744" cy="6839712"/>
                <wp:effectExtent l="0" t="0" r="10160" b="18415"/>
                <wp:wrapSquare wrapText="bothSides"/>
                <wp:docPr id="90380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99840" w14:textId="77777777" w:rsidR="00667955" w:rsidRPr="00FB0730" w:rsidRDefault="00667955" w:rsidP="0066795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 w:rsidRPr="00FB0730"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You are welcome to join us!</w:t>
                            </w:r>
                          </w:p>
                          <w:p w14:paraId="4962A4F8" w14:textId="77777777" w:rsidR="00667955" w:rsidRPr="00FB0730" w:rsidRDefault="00667955" w:rsidP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685F9023" w14:textId="77777777" w:rsidR="00667955" w:rsidRPr="00FB0730" w:rsidRDefault="00667955" w:rsidP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547EBFB2" w14:textId="77777777" w:rsidR="00FB0730" w:rsidRPr="00FB0730" w:rsidRDefault="00FB0730" w:rsidP="00FB0730">
                            <w:pPr>
                              <w:pBdr>
                                <w:bottom w:val="double" w:sz="18" w:space="1" w:color="385623" w:themeColor="accent6" w:themeShade="80"/>
                              </w:pBdr>
                              <w:spacing w:after="200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</w:pPr>
                            <w:r w:rsidRPr="00FB0730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 xml:space="preserve">Invited Speakers </w:t>
                            </w:r>
                          </w:p>
                          <w:p w14:paraId="1D8CEE60" w14:textId="77777777" w:rsidR="00FB0730" w:rsidRPr="00FB0730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FB0730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Jon D. Phillips, Professor of Mathematics, Northern Michigan University, USA </w:t>
                            </w:r>
                          </w:p>
                          <w:p w14:paraId="42A1A321" w14:textId="77777777" w:rsidR="00FB0730" w:rsidRPr="00FB0730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FB0730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Martin Valcke, Professor ‘Instructional Sciences’, Ghent University, Belgium </w:t>
                            </w:r>
                          </w:p>
                          <w:p w14:paraId="4DFC030D" w14:textId="77777777" w:rsidR="00FB0730" w:rsidRPr="00FB0730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FB0730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Toma </w:t>
                            </w:r>
                            <w:proofErr w:type="spellStart"/>
                            <w:r w:rsidRPr="00FB0730">
                              <w:rPr>
                                <w:rFonts w:ascii="Century Schoolbook" w:hAnsi="Century Schoolbook"/>
                                <w:sz w:val="28"/>
                              </w:rPr>
                              <w:t>Albu</w:t>
                            </w:r>
                            <w:proofErr w:type="spellEnd"/>
                            <w:r w:rsidRPr="00FB0730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, Professor of Mathematics, Institute of Mathematics of the Romanian Academy, Romania </w:t>
                            </w:r>
                          </w:p>
                          <w:p w14:paraId="580DF04C" w14:textId="77777777" w:rsidR="00FB0730" w:rsidRPr="00FB0730" w:rsidRDefault="00FB0730" w:rsidP="00FB0730">
                            <w:pPr>
                              <w:pBdr>
                                <w:bottom w:val="double" w:sz="18" w:space="1" w:color="385623" w:themeColor="accent6" w:themeShade="80"/>
                              </w:pBdr>
                              <w:spacing w:after="200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</w:pPr>
                            <w:r w:rsidRPr="00FB0730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 xml:space="preserve">When? </w:t>
                            </w:r>
                          </w:p>
                          <w:p w14:paraId="29C88700" w14:textId="77777777" w:rsidR="00FB0730" w:rsidRPr="00FB0730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FB0730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April 19 – 21, 2018 </w:t>
                            </w:r>
                          </w:p>
                          <w:p w14:paraId="0CEFDA5A" w14:textId="77777777" w:rsidR="00FB0730" w:rsidRPr="00FB0730" w:rsidRDefault="00FB0730" w:rsidP="00FB0730">
                            <w:pPr>
                              <w:pBdr>
                                <w:bottom w:val="double" w:sz="18" w:space="1" w:color="385623" w:themeColor="accent6" w:themeShade="80"/>
                              </w:pBdr>
                              <w:spacing w:after="200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</w:pPr>
                            <w:r w:rsidRPr="00FB0730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 xml:space="preserve">Where? </w:t>
                            </w:r>
                          </w:p>
                          <w:p w14:paraId="3B55F2FF" w14:textId="68986FE1" w:rsidR="00667955" w:rsidRDefault="00FB0730" w:rsidP="00FB0730">
                            <w:pPr>
                              <w:rPr>
                                <w:noProof/>
                              </w:rPr>
                            </w:pPr>
                            <w:r w:rsidRPr="00FB0730">
                              <w:rPr>
                                <w:rFonts w:ascii="Century Schoolbook" w:hAnsi="Century Schoolbook"/>
                                <w:sz w:val="28"/>
                              </w:rPr>
                              <w:t>38, str. Pushkin, Balti, Republic of Moldova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BB15" id="_x0000_s1029" type="#_x0000_t202" style="position:absolute;margin-left:0;margin-top:21.55pt;width:198.7pt;height:538.55pt;z-index:2516561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" filled="f">
                <v:textbox>
                  <w:txbxContent>
                    <w:p w14:paraId="53499840" w14:textId="77777777" w:rsidR="00667955" w:rsidRPr="00FB0730" w:rsidRDefault="00667955" w:rsidP="00667955">
                      <w:pPr>
                        <w:jc w:val="center"/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 w:rsidRPr="00FB0730"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You are welcome to join us!</w:t>
                      </w:r>
                    </w:p>
                    <w:p w14:paraId="4962A4F8" w14:textId="77777777" w:rsidR="00667955" w:rsidRPr="00FB0730" w:rsidRDefault="00667955" w:rsidP="00667955">
                      <w:pPr>
                        <w:rPr>
                          <w:noProof/>
                        </w:rPr>
                      </w:pPr>
                    </w:p>
                    <w:p w14:paraId="685F9023" w14:textId="77777777" w:rsidR="00667955" w:rsidRPr="00FB0730" w:rsidRDefault="00667955" w:rsidP="00667955">
                      <w:pPr>
                        <w:rPr>
                          <w:noProof/>
                        </w:rPr>
                      </w:pPr>
                    </w:p>
                    <w:p w14:paraId="547EBFB2" w14:textId="77777777" w:rsidR="00FB0730" w:rsidRPr="00FB0730" w:rsidRDefault="00FB0730" w:rsidP="00FB0730">
                      <w:pPr>
                        <w:pBdr>
                          <w:bottom w:val="double" w:sz="18" w:space="1" w:color="385623" w:themeColor="accent6" w:themeShade="80"/>
                        </w:pBdr>
                        <w:spacing w:after="200"/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</w:pPr>
                      <w:r w:rsidRPr="00FB0730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 xml:space="preserve">Invited Speakers </w:t>
                      </w:r>
                    </w:p>
                    <w:p w14:paraId="1D8CEE60" w14:textId="77777777" w:rsidR="00FB0730" w:rsidRPr="00FB0730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sz w:val="28"/>
                        </w:rPr>
                      </w:pPr>
                      <w:r w:rsidRPr="00FB0730">
                        <w:rPr>
                          <w:rFonts w:ascii="Century Schoolbook" w:hAnsi="Century Schoolbook"/>
                          <w:sz w:val="28"/>
                        </w:rPr>
                        <w:t xml:space="preserve">Jon D. Phillips, Professor of Mathematics, Northern Michigan University, USA </w:t>
                      </w:r>
                    </w:p>
                    <w:p w14:paraId="42A1A321" w14:textId="77777777" w:rsidR="00FB0730" w:rsidRPr="00FB0730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sz w:val="28"/>
                        </w:rPr>
                      </w:pPr>
                      <w:r w:rsidRPr="00FB0730">
                        <w:rPr>
                          <w:rFonts w:ascii="Century Schoolbook" w:hAnsi="Century Schoolbook"/>
                          <w:sz w:val="28"/>
                        </w:rPr>
                        <w:t xml:space="preserve">Martin Valcke, Professor ‘Instructional Sciences’, Ghent University, Belgium </w:t>
                      </w:r>
                    </w:p>
                    <w:p w14:paraId="4DFC030D" w14:textId="77777777" w:rsidR="00FB0730" w:rsidRPr="00FB0730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sz w:val="28"/>
                        </w:rPr>
                      </w:pPr>
                      <w:r w:rsidRPr="00FB0730">
                        <w:rPr>
                          <w:rFonts w:ascii="Century Schoolbook" w:hAnsi="Century Schoolbook"/>
                          <w:sz w:val="28"/>
                        </w:rPr>
                        <w:t xml:space="preserve">Toma </w:t>
                      </w:r>
                      <w:proofErr w:type="spellStart"/>
                      <w:r w:rsidRPr="00FB0730">
                        <w:rPr>
                          <w:rFonts w:ascii="Century Schoolbook" w:hAnsi="Century Schoolbook"/>
                          <w:sz w:val="28"/>
                        </w:rPr>
                        <w:t>Albu</w:t>
                      </w:r>
                      <w:proofErr w:type="spellEnd"/>
                      <w:r w:rsidRPr="00FB0730">
                        <w:rPr>
                          <w:rFonts w:ascii="Century Schoolbook" w:hAnsi="Century Schoolbook"/>
                          <w:sz w:val="28"/>
                        </w:rPr>
                        <w:t xml:space="preserve">, Professor of Mathematics, Institute of Mathematics of the Romanian Academy, Romania </w:t>
                      </w:r>
                    </w:p>
                    <w:p w14:paraId="580DF04C" w14:textId="77777777" w:rsidR="00FB0730" w:rsidRPr="00FB0730" w:rsidRDefault="00FB0730" w:rsidP="00FB0730">
                      <w:pPr>
                        <w:pBdr>
                          <w:bottom w:val="double" w:sz="18" w:space="1" w:color="385623" w:themeColor="accent6" w:themeShade="80"/>
                        </w:pBdr>
                        <w:spacing w:after="200"/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</w:pPr>
                      <w:r w:rsidRPr="00FB0730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 xml:space="preserve">When? </w:t>
                      </w:r>
                    </w:p>
                    <w:p w14:paraId="29C88700" w14:textId="77777777" w:rsidR="00FB0730" w:rsidRPr="00FB0730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sz w:val="28"/>
                        </w:rPr>
                      </w:pPr>
                      <w:r w:rsidRPr="00FB0730">
                        <w:rPr>
                          <w:rFonts w:ascii="Century Schoolbook" w:hAnsi="Century Schoolbook"/>
                          <w:sz w:val="28"/>
                        </w:rPr>
                        <w:t xml:space="preserve">April 19 – 21, 2018 </w:t>
                      </w:r>
                    </w:p>
                    <w:p w14:paraId="0CEFDA5A" w14:textId="77777777" w:rsidR="00FB0730" w:rsidRPr="00FB0730" w:rsidRDefault="00FB0730" w:rsidP="00FB0730">
                      <w:pPr>
                        <w:pBdr>
                          <w:bottom w:val="double" w:sz="18" w:space="1" w:color="385623" w:themeColor="accent6" w:themeShade="80"/>
                        </w:pBdr>
                        <w:spacing w:after="200"/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</w:pPr>
                      <w:r w:rsidRPr="00FB0730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 xml:space="preserve">Where? </w:t>
                      </w:r>
                    </w:p>
                    <w:p w14:paraId="3B55F2FF" w14:textId="68986FE1" w:rsidR="00667955" w:rsidRDefault="00FB0730" w:rsidP="00FB0730">
                      <w:pPr>
                        <w:rPr>
                          <w:noProof/>
                        </w:rPr>
                      </w:pPr>
                      <w:r w:rsidRPr="00FB0730">
                        <w:rPr>
                          <w:rFonts w:ascii="Century Schoolbook" w:hAnsi="Century Schoolbook"/>
                          <w:sz w:val="28"/>
                        </w:rPr>
                        <w:t>38, str. Pushkin, Balti, Republic of Moldova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22EEC49" wp14:editId="20EB6223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2523744" cy="6839712"/>
                <wp:effectExtent l="0" t="0" r="10160" b="18415"/>
                <wp:wrapSquare wrapText="bothSides"/>
                <wp:docPr id="1517668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FC77F" w14:textId="77777777" w:rsidR="00FB0730" w:rsidRPr="00BC295A" w:rsidRDefault="00FB0730" w:rsidP="00FB0730">
                            <w:pPr>
                              <w:pBdr>
                                <w:bottom w:val="double" w:sz="18" w:space="1" w:color="385623" w:themeColor="accent6" w:themeShade="80"/>
                              </w:pBdr>
                              <w:spacing w:after="200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</w:pPr>
                            <w:r w:rsidRPr="00BC295A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 xml:space="preserve">INVITATION </w:t>
                            </w:r>
                          </w:p>
                          <w:p w14:paraId="6B952315" w14:textId="77777777" w:rsidR="00FB0730" w:rsidRPr="00373F62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b/>
                                <w:i/>
                                <w:sz w:val="28"/>
                              </w:rPr>
                            </w:pPr>
                            <w:r w:rsidRPr="00373F62">
                              <w:rPr>
                                <w:rFonts w:ascii="Century Schoolbook" w:hAnsi="Century Schoolbook"/>
                                <w:b/>
                                <w:i/>
                                <w:sz w:val="28"/>
                              </w:rPr>
                              <w:t xml:space="preserve">Dear colleagues, </w:t>
                            </w:r>
                          </w:p>
                          <w:p w14:paraId="536FD590" w14:textId="77777777" w:rsidR="00FB0730" w:rsidRPr="002C6A4D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The organization of the international conference dedicated to the illustrious scientist Valentin </w:t>
                            </w:r>
                            <w:proofErr w:type="spellStart"/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>Belousov</w:t>
                            </w:r>
                            <w:proofErr w:type="spellEnd"/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 is a tribute to the work done both as a teacher and head of the Department of Mathematics at </w:t>
                            </w:r>
                            <w:proofErr w:type="spellStart"/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>Alecu</w:t>
                            </w:r>
                            <w:proofErr w:type="spellEnd"/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 Russo Balti State University, researcher at the Institute of Mathematics of Academy of Sciences of Moldova, but also as a </w:t>
                            </w:r>
                            <w:proofErr w:type="spellStart"/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>wellknown</w:t>
                            </w:r>
                            <w:proofErr w:type="spellEnd"/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 researcher in the Republic of Moldova and abroad. </w:t>
                            </w:r>
                          </w:p>
                          <w:p w14:paraId="0460D5C0" w14:textId="77777777" w:rsidR="00FB0730" w:rsidRPr="002C6A4D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>The main goal is to offer a place for meetings and participation in discussions of both experienced and young researchers from the Republic of Moldova and from other countries.</w:t>
                            </w:r>
                          </w:p>
                          <w:p w14:paraId="409CB8EE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647FDB4D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459D9249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63DB3A82" w14:textId="2F86AC65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3:00-End</w:t>
                            </w:r>
                          </w:p>
                          <w:p w14:paraId="2B05D08D" w14:textId="2FCCC22D" w:rsidR="00667955" w:rsidRP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EC49" id="_x0000_s1030" type="#_x0000_t202" style="position:absolute;margin-left:0;margin-top:21.6pt;width:198.7pt;height:538.55pt;z-index:25165721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" filled="f">
                <v:textbox>
                  <w:txbxContent>
                    <w:p w14:paraId="2CFFC77F" w14:textId="77777777" w:rsidR="00FB0730" w:rsidRPr="00BC295A" w:rsidRDefault="00FB0730" w:rsidP="00FB0730">
                      <w:pPr>
                        <w:pBdr>
                          <w:bottom w:val="double" w:sz="18" w:space="1" w:color="385623" w:themeColor="accent6" w:themeShade="80"/>
                        </w:pBdr>
                        <w:spacing w:after="200"/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</w:pPr>
                      <w:r w:rsidRPr="00BC295A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 xml:space="preserve">INVITATION </w:t>
                      </w:r>
                    </w:p>
                    <w:p w14:paraId="6B952315" w14:textId="77777777" w:rsidR="00FB0730" w:rsidRPr="00373F62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b/>
                          <w:i/>
                          <w:sz w:val="28"/>
                        </w:rPr>
                      </w:pPr>
                      <w:r w:rsidRPr="00373F62">
                        <w:rPr>
                          <w:rFonts w:ascii="Century Schoolbook" w:hAnsi="Century Schoolbook"/>
                          <w:b/>
                          <w:i/>
                          <w:sz w:val="28"/>
                        </w:rPr>
                        <w:t xml:space="preserve">Dear colleagues, </w:t>
                      </w:r>
                    </w:p>
                    <w:p w14:paraId="536FD590" w14:textId="77777777" w:rsidR="00FB0730" w:rsidRPr="002C6A4D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sz w:val="28"/>
                        </w:rPr>
                      </w:pPr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 xml:space="preserve">The organization of the international conference dedicated to the illustrious scientist Valentin </w:t>
                      </w:r>
                      <w:proofErr w:type="spellStart"/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>Belousov</w:t>
                      </w:r>
                      <w:proofErr w:type="spellEnd"/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 xml:space="preserve"> is a tribute to the work done both as a teacher and head of the Department of Mathematics at </w:t>
                      </w:r>
                      <w:proofErr w:type="spellStart"/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>Alecu</w:t>
                      </w:r>
                      <w:proofErr w:type="spellEnd"/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 xml:space="preserve"> Russo Balti State University, researcher at the Institute of Mathematics of Academy of Sciences of Moldova, but also as a </w:t>
                      </w:r>
                      <w:proofErr w:type="spellStart"/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>wellknown</w:t>
                      </w:r>
                      <w:proofErr w:type="spellEnd"/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 xml:space="preserve"> researcher in the Republic of Moldova and abroad. </w:t>
                      </w:r>
                    </w:p>
                    <w:p w14:paraId="0460D5C0" w14:textId="77777777" w:rsidR="00FB0730" w:rsidRPr="002C6A4D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sz w:val="28"/>
                        </w:rPr>
                      </w:pPr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>The main goal is to offer a place for meetings and participation in discussions of both experienced and young researchers from the Republic of Moldova and from other countries.</w:t>
                      </w:r>
                    </w:p>
                    <w:p w14:paraId="409CB8EE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647FDB4D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459D9249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63DB3A82" w14:textId="2F86AC65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3:00-End</w:t>
                      </w:r>
                    </w:p>
                    <w:p w14:paraId="2B05D08D" w14:textId="2FCCC22D" w:rsidR="00667955" w:rsidRP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7" behindDoc="0" locked="0" layoutInCell="1" allowOverlap="1" wp14:anchorId="3F5817D6" wp14:editId="0120939D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2523744" cy="6839712"/>
                <wp:effectExtent l="0" t="0" r="10160" b="18415"/>
                <wp:wrapSquare wrapText="bothSides"/>
                <wp:docPr id="758920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00697" w14:textId="77777777" w:rsidR="00FB0730" w:rsidRPr="00BC295A" w:rsidRDefault="00FB0730" w:rsidP="00FB0730">
                            <w:pPr>
                              <w:pBdr>
                                <w:bottom w:val="double" w:sz="18" w:space="1" w:color="385623" w:themeColor="accent6" w:themeShade="80"/>
                              </w:pBdr>
                              <w:spacing w:after="200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</w:pPr>
                            <w:r w:rsidRPr="00BC295A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  <w:t xml:space="preserve">Conference Topics </w:t>
                            </w:r>
                          </w:p>
                          <w:p w14:paraId="67599F1A" w14:textId="77777777" w:rsidR="00FB0730" w:rsidRPr="00373F62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b/>
                                <w:sz w:val="28"/>
                              </w:rPr>
                            </w:pPr>
                            <w:r w:rsidRPr="00373F62">
                              <w:rPr>
                                <w:rFonts w:ascii="Century Schoolbook" w:hAnsi="Century Schoolbook"/>
                                <w:b/>
                                <w:sz w:val="28"/>
                              </w:rPr>
                              <w:t xml:space="preserve">Theoretical Mathematics: </w:t>
                            </w:r>
                          </w:p>
                          <w:p w14:paraId="743996E3" w14:textId="77777777" w:rsidR="00FB0730" w:rsidRPr="00756F9D" w:rsidRDefault="00FB0730" w:rsidP="00FB073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756F9D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 xml:space="preserve">Algebra and Logic </w:t>
                            </w:r>
                          </w:p>
                          <w:p w14:paraId="605E78A0" w14:textId="77777777" w:rsidR="00FB0730" w:rsidRPr="00756F9D" w:rsidRDefault="00FB0730" w:rsidP="00FB073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756F9D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 xml:space="preserve">Geometry and Topology </w:t>
                            </w:r>
                          </w:p>
                          <w:p w14:paraId="23467D33" w14:textId="77777777" w:rsidR="00FB0730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756F9D">
                              <w:rPr>
                                <w:rFonts w:ascii="Century Schoolbook" w:hAnsi="Century Schoolbook"/>
                                <w:b/>
                                <w:sz w:val="28"/>
                              </w:rPr>
                              <w:t>Computer Science &amp; IT:</w:t>
                            </w:r>
                            <w:r w:rsidRPr="00756F9D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 </w:t>
                            </w:r>
                          </w:p>
                          <w:p w14:paraId="623DD6A8" w14:textId="77777777" w:rsidR="00FB0730" w:rsidRPr="00536A55" w:rsidRDefault="00FB0730" w:rsidP="00FB073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536A55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 xml:space="preserve">Theory of computing Artificial intelligence </w:t>
                            </w:r>
                          </w:p>
                          <w:p w14:paraId="7960CFA8" w14:textId="77777777" w:rsidR="00FB0730" w:rsidRPr="00756F9D" w:rsidRDefault="00FB0730" w:rsidP="00FB073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756F9D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 xml:space="preserve">Data mining and knowledge discovery </w:t>
                            </w:r>
                          </w:p>
                          <w:p w14:paraId="120B5E10" w14:textId="77777777" w:rsidR="00FB0730" w:rsidRPr="00756F9D" w:rsidRDefault="00FB0730" w:rsidP="00FB073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756F9D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 xml:space="preserve">Cryptography and security </w:t>
                            </w:r>
                          </w:p>
                          <w:p w14:paraId="5924535E" w14:textId="77777777" w:rsidR="00FB0730" w:rsidRPr="00756F9D" w:rsidRDefault="00FB0730" w:rsidP="00FB073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756F9D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 xml:space="preserve">Aspects of software system development </w:t>
                            </w:r>
                          </w:p>
                          <w:p w14:paraId="619F28E5" w14:textId="77777777" w:rsidR="00FB0730" w:rsidRDefault="00FB0730" w:rsidP="00FB0730">
                            <w:pPr>
                              <w:spacing w:after="120" w:line="276" w:lineRule="auto"/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373F62">
                              <w:rPr>
                                <w:rFonts w:ascii="Century Schoolbook" w:hAnsi="Century Schoolbook"/>
                                <w:b/>
                                <w:sz w:val="28"/>
                              </w:rPr>
                              <w:t>Didactics:</w:t>
                            </w:r>
                            <w:r w:rsidRPr="002C6A4D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 </w:t>
                            </w:r>
                          </w:p>
                          <w:p w14:paraId="31F0BAAD" w14:textId="77777777" w:rsidR="00FB0730" w:rsidRPr="00536A55" w:rsidRDefault="00FB0730" w:rsidP="00FB073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536A55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 xml:space="preserve">Curricula Session </w:t>
                            </w:r>
                          </w:p>
                          <w:p w14:paraId="7B363E62" w14:textId="77777777" w:rsidR="00FB0730" w:rsidRPr="00536A55" w:rsidRDefault="00FB0730" w:rsidP="00FB073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536A55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 xml:space="preserve">Planning E-learning issues </w:t>
                            </w:r>
                          </w:p>
                          <w:p w14:paraId="6B043700" w14:textId="77777777" w:rsidR="00FB0730" w:rsidRPr="00536A55" w:rsidRDefault="00FB0730" w:rsidP="00FB073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536A55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>New Technologies for Science</w:t>
                            </w:r>
                          </w:p>
                          <w:p w14:paraId="1BBEEF84" w14:textId="77777777" w:rsidR="00FB0730" w:rsidRPr="00536A55" w:rsidRDefault="00FB0730" w:rsidP="00FB073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120" w:line="276" w:lineRule="auto"/>
                              <w:ind w:left="527" w:hanging="357"/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</w:pPr>
                            <w:r w:rsidRPr="00536A55">
                              <w:rPr>
                                <w:rFonts w:ascii="Century Schoolbook" w:hAnsi="Century Schoolbook"/>
                                <w:sz w:val="28"/>
                                <w:lang w:val="en-US"/>
                              </w:rPr>
                              <w:t>Teaching Science Teaching Methods.”</w:t>
                            </w:r>
                          </w:p>
                          <w:p w14:paraId="56B597B1" w14:textId="5BCEB203" w:rsidR="00667955" w:rsidRP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17D6" id="_x0000_s1031" type="#_x0000_t202" style="position:absolute;margin-left:147.5pt;margin-top:21.6pt;width:198.7pt;height:538.55pt;z-index:25166796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" filled="f">
                <v:textbox>
                  <w:txbxContent>
                    <w:p w14:paraId="23900697" w14:textId="77777777" w:rsidR="00FB0730" w:rsidRPr="00BC295A" w:rsidRDefault="00FB0730" w:rsidP="00FB0730">
                      <w:pPr>
                        <w:pBdr>
                          <w:bottom w:val="double" w:sz="18" w:space="1" w:color="385623" w:themeColor="accent6" w:themeShade="80"/>
                        </w:pBdr>
                        <w:spacing w:after="200"/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</w:pPr>
                      <w:r w:rsidRPr="00BC295A"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  <w:t xml:space="preserve">Conference Topics </w:t>
                      </w:r>
                    </w:p>
                    <w:p w14:paraId="67599F1A" w14:textId="77777777" w:rsidR="00FB0730" w:rsidRPr="00373F62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b/>
                          <w:sz w:val="28"/>
                        </w:rPr>
                      </w:pPr>
                      <w:r w:rsidRPr="00373F62">
                        <w:rPr>
                          <w:rFonts w:ascii="Century Schoolbook" w:hAnsi="Century Schoolbook"/>
                          <w:b/>
                          <w:sz w:val="28"/>
                        </w:rPr>
                        <w:t xml:space="preserve">Theoretical Mathematics: </w:t>
                      </w:r>
                    </w:p>
                    <w:p w14:paraId="743996E3" w14:textId="77777777" w:rsidR="00FB0730" w:rsidRPr="00756F9D" w:rsidRDefault="00FB0730" w:rsidP="00FB073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756F9D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 xml:space="preserve">Algebra and Logic </w:t>
                      </w:r>
                    </w:p>
                    <w:p w14:paraId="605E78A0" w14:textId="77777777" w:rsidR="00FB0730" w:rsidRPr="00756F9D" w:rsidRDefault="00FB0730" w:rsidP="00FB073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756F9D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 xml:space="preserve">Geometry and Topology </w:t>
                      </w:r>
                    </w:p>
                    <w:p w14:paraId="23467D33" w14:textId="77777777" w:rsidR="00FB0730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sz w:val="28"/>
                        </w:rPr>
                      </w:pPr>
                      <w:r w:rsidRPr="00756F9D">
                        <w:rPr>
                          <w:rFonts w:ascii="Century Schoolbook" w:hAnsi="Century Schoolbook"/>
                          <w:b/>
                          <w:sz w:val="28"/>
                        </w:rPr>
                        <w:t>Computer Science &amp; IT:</w:t>
                      </w:r>
                      <w:r w:rsidRPr="00756F9D">
                        <w:rPr>
                          <w:rFonts w:ascii="Century Schoolbook" w:hAnsi="Century Schoolbook"/>
                          <w:sz w:val="28"/>
                        </w:rPr>
                        <w:t xml:space="preserve"> </w:t>
                      </w:r>
                    </w:p>
                    <w:p w14:paraId="623DD6A8" w14:textId="77777777" w:rsidR="00FB0730" w:rsidRPr="00536A55" w:rsidRDefault="00FB0730" w:rsidP="00FB073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536A55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 xml:space="preserve">Theory of computing Artificial intelligence </w:t>
                      </w:r>
                    </w:p>
                    <w:p w14:paraId="7960CFA8" w14:textId="77777777" w:rsidR="00FB0730" w:rsidRPr="00756F9D" w:rsidRDefault="00FB0730" w:rsidP="00FB073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756F9D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 xml:space="preserve">Data mining and knowledge discovery </w:t>
                      </w:r>
                    </w:p>
                    <w:p w14:paraId="120B5E10" w14:textId="77777777" w:rsidR="00FB0730" w:rsidRPr="00756F9D" w:rsidRDefault="00FB0730" w:rsidP="00FB073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756F9D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 xml:space="preserve">Cryptography and security </w:t>
                      </w:r>
                    </w:p>
                    <w:p w14:paraId="5924535E" w14:textId="77777777" w:rsidR="00FB0730" w:rsidRPr="00756F9D" w:rsidRDefault="00FB0730" w:rsidP="00FB073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756F9D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 xml:space="preserve">Aspects of software system development </w:t>
                      </w:r>
                    </w:p>
                    <w:p w14:paraId="619F28E5" w14:textId="77777777" w:rsidR="00FB0730" w:rsidRDefault="00FB0730" w:rsidP="00FB0730">
                      <w:pPr>
                        <w:spacing w:after="120" w:line="276" w:lineRule="auto"/>
                        <w:rPr>
                          <w:rFonts w:ascii="Century Schoolbook" w:hAnsi="Century Schoolbook"/>
                          <w:sz w:val="28"/>
                        </w:rPr>
                      </w:pPr>
                      <w:r w:rsidRPr="00373F62">
                        <w:rPr>
                          <w:rFonts w:ascii="Century Schoolbook" w:hAnsi="Century Schoolbook"/>
                          <w:b/>
                          <w:sz w:val="28"/>
                        </w:rPr>
                        <w:t>Didactics:</w:t>
                      </w:r>
                      <w:r w:rsidRPr="002C6A4D">
                        <w:rPr>
                          <w:rFonts w:ascii="Century Schoolbook" w:hAnsi="Century Schoolbook"/>
                          <w:sz w:val="28"/>
                        </w:rPr>
                        <w:t xml:space="preserve"> </w:t>
                      </w:r>
                    </w:p>
                    <w:p w14:paraId="31F0BAAD" w14:textId="77777777" w:rsidR="00FB0730" w:rsidRPr="00536A55" w:rsidRDefault="00FB0730" w:rsidP="00FB0730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536A55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 xml:space="preserve">Curricula Session </w:t>
                      </w:r>
                    </w:p>
                    <w:p w14:paraId="7B363E62" w14:textId="77777777" w:rsidR="00FB0730" w:rsidRPr="00536A55" w:rsidRDefault="00FB0730" w:rsidP="00FB0730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536A55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 xml:space="preserve">Planning E-learning issues </w:t>
                      </w:r>
                    </w:p>
                    <w:p w14:paraId="6B043700" w14:textId="77777777" w:rsidR="00FB0730" w:rsidRPr="00536A55" w:rsidRDefault="00FB0730" w:rsidP="00FB0730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536A55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>New Technologies for Science</w:t>
                      </w:r>
                    </w:p>
                    <w:p w14:paraId="1BBEEF84" w14:textId="77777777" w:rsidR="00FB0730" w:rsidRPr="00536A55" w:rsidRDefault="00FB0730" w:rsidP="00FB0730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120" w:line="276" w:lineRule="auto"/>
                        <w:ind w:left="527" w:hanging="357"/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</w:pPr>
                      <w:r w:rsidRPr="00536A55">
                        <w:rPr>
                          <w:rFonts w:ascii="Century Schoolbook" w:hAnsi="Century Schoolbook"/>
                          <w:sz w:val="28"/>
                          <w:lang w:val="en-US"/>
                        </w:rPr>
                        <w:t>Teaching Science Teaching Methods.”</w:t>
                      </w:r>
                    </w:p>
                    <w:p w14:paraId="56B597B1" w14:textId="5BCEB203" w:rsidR="00667955" w:rsidRP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4" behindDoc="1" locked="0" layoutInCell="1" allowOverlap="1" wp14:anchorId="0A247B56" wp14:editId="2869E71A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9486265" cy="3609975"/>
            <wp:effectExtent l="0" t="0" r="635" b="9525"/>
            <wp:wrapTight wrapText="bothSides">
              <wp:wrapPolygon edited="0">
                <wp:start x="17177" y="0"/>
                <wp:lineTo x="0" y="1026"/>
                <wp:lineTo x="0" y="16870"/>
                <wp:lineTo x="2169" y="18237"/>
                <wp:lineTo x="2169" y="18807"/>
                <wp:lineTo x="8805" y="20061"/>
                <wp:lineTo x="11972" y="20403"/>
                <wp:lineTo x="19606" y="21543"/>
                <wp:lineTo x="21471" y="21543"/>
                <wp:lineTo x="21558" y="21543"/>
                <wp:lineTo x="21558" y="3192"/>
                <wp:lineTo x="20604" y="1596"/>
                <wp:lineTo x="18825" y="114"/>
                <wp:lineTo x="18305" y="0"/>
                <wp:lineTo x="17177" y="0"/>
              </wp:wrapPolygon>
            </wp:wrapTight>
            <wp:docPr id="28068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2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658A8" w:rsidSect="00667955">
      <w:pgSz w:w="15840" w:h="12240" w:orient="landscape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CD0"/>
    <w:multiLevelType w:val="hybridMultilevel"/>
    <w:tmpl w:val="4BEC2FD4"/>
    <w:lvl w:ilvl="0" w:tplc="94E488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81855"/>
    <w:multiLevelType w:val="hybridMultilevel"/>
    <w:tmpl w:val="7018B682"/>
    <w:lvl w:ilvl="0" w:tplc="94E488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1969"/>
    <w:multiLevelType w:val="hybridMultilevel"/>
    <w:tmpl w:val="FA846712"/>
    <w:lvl w:ilvl="0" w:tplc="94E488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B"/>
    <w:rsid w:val="006658A8"/>
    <w:rsid w:val="00667955"/>
    <w:rsid w:val="0074243B"/>
    <w:rsid w:val="00BC36D4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7541"/>
  <w15:chartTrackingRefBased/>
  <w15:docId w15:val="{175FEEF2-758A-4521-AF45-C40983A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730"/>
    <w:pPr>
      <w:ind w:left="720"/>
      <w:contextualSpacing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brosura.docx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Ciubara</dc:creator>
  <cp:keywords/>
  <dc:description/>
  <cp:lastModifiedBy>danielturcanu15@gmail.com</cp:lastModifiedBy>
  <cp:revision>2</cp:revision>
  <dcterms:created xsi:type="dcterms:W3CDTF">2023-12-10T12:33:00Z</dcterms:created>
  <dcterms:modified xsi:type="dcterms:W3CDTF">2023-12-10T12:33:00Z</dcterms:modified>
</cp:coreProperties>
</file>