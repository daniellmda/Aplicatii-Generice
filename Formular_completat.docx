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2" w:space="0" w:color="6EAA46"/>
          <w:left w:val="single" w:sz="12" w:space="0" w:color="6EAA46"/>
          <w:bottom w:val="single" w:sz="12" w:space="0" w:color="6EAA46"/>
          <w:right w:val="single" w:sz="12" w:space="0" w:color="6EAA46"/>
          <w:insideH w:val="single" w:sz="12" w:space="0" w:color="6EAA46"/>
          <w:insideV w:val="single" w:sz="12" w:space="0" w:color="6EAA46"/>
        </w:tblBorders>
        <w:tblLook w:val="04A0" w:firstRow="1" w:lastRow="0" w:firstColumn="1" w:lastColumn="0" w:noHBand="0" w:noVBand="1"/>
      </w:tblPr>
      <w:tblGrid>
        <w:gridCol w:w="2259"/>
        <w:gridCol w:w="4070"/>
        <w:gridCol w:w="2996"/>
      </w:tblGrid>
      <w:tr w:rsidR="00CC2F9B" w14:paraId="42A5632A" w14:textId="77777777" w:rsidTr="006E3AE0">
        <w:trPr>
          <w:trHeight w:val="567"/>
        </w:trPr>
        <w:tc>
          <w:tcPr>
            <w:tcW w:w="1980" w:type="dxa"/>
            <w:vMerge w:val="restart"/>
            <w:vAlign w:val="center"/>
          </w:tcPr>
          <w:p w14:paraId="160B8354" w14:textId="77777777" w:rsidR="00CC2F9B" w:rsidRDefault="00CC2F9B" w:rsidP="00CC2F9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B56D300" wp14:editId="4CE9B237">
                  <wp:extent cx="1297404" cy="9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54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97404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color w:val="FFFFFF" w:themeColor="background1"/>
            </w:rPr>
            <w:id w:val="-333300869"/>
            <w:placeholder>
              <w:docPart w:val="4E1CE9C21A614859A5A4902990E006D1"/>
            </w:placeholder>
            <w:text/>
          </w:sdtPr>
          <w:sdtEndPr/>
          <w:sdtContent>
            <w:tc>
              <w:tcPr>
                <w:tcW w:w="7365" w:type="dxa"/>
                <w:gridSpan w:val="2"/>
                <w:tcBorders>
                  <w:bottom w:val="single" w:sz="12" w:space="0" w:color="6EAA46"/>
                </w:tcBorders>
                <w:shd w:val="clear" w:color="auto" w:fill="508232"/>
              </w:tcPr>
              <w:p w14:paraId="52B9F2D3" w14:textId="77777777" w:rsidR="00CC2F9B" w:rsidRDefault="00CC2F9B" w:rsidP="00CC2F9B">
                <w:pPr>
                  <w:jc w:val="center"/>
                </w:pPr>
                <w:r w:rsidRPr="00CC2F9B">
                  <w:rPr>
                    <w:color w:val="FFFFFF" w:themeColor="background1"/>
                  </w:rPr>
                  <w:t xml:space="preserve">Formular de </w:t>
                </w:r>
                <w:proofErr w:type="spellStart"/>
                <w:r w:rsidRPr="00CC2F9B">
                  <w:rPr>
                    <w:color w:val="FFFFFF" w:themeColor="background1"/>
                  </w:rPr>
                  <w:t>înregistrare</w:t>
                </w:r>
                <w:proofErr w:type="spellEnd"/>
              </w:p>
            </w:tc>
          </w:sdtContent>
        </w:sdt>
      </w:tr>
      <w:tr w:rsidR="00CC2F9B" w14:paraId="0BE369E4" w14:textId="77777777" w:rsidTr="006E3AE0">
        <w:trPr>
          <w:trHeight w:val="1417"/>
        </w:trPr>
        <w:tc>
          <w:tcPr>
            <w:tcW w:w="1980" w:type="dxa"/>
            <w:vMerge/>
          </w:tcPr>
          <w:p w14:paraId="5DDA2C48" w14:textId="77777777" w:rsidR="00CC2F9B" w:rsidRDefault="00CC2F9B"/>
        </w:tc>
        <w:sdt>
          <w:sdtPr>
            <w:rPr>
              <w:rFonts w:ascii="Century Schoolbook" w:hAnsi="Century Schoolbook"/>
              <w:caps/>
              <w:color w:val="508232"/>
              <w:sz w:val="24"/>
              <w:szCs w:val="24"/>
            </w:rPr>
            <w:id w:val="1923210382"/>
            <w:placeholder>
              <w:docPart w:val="4E1CE9C21A614859A5A4902990E006D1"/>
            </w:placeholder>
            <w:text/>
          </w:sdtPr>
          <w:sdtEndPr/>
          <w:sdtContent>
            <w:tc>
              <w:tcPr>
                <w:tcW w:w="7365" w:type="dxa"/>
                <w:gridSpan w:val="2"/>
                <w:vAlign w:val="center"/>
              </w:tcPr>
              <w:p w14:paraId="15E1A0D3" w14:textId="626B3BA5" w:rsidR="00CC2F9B" w:rsidRPr="00CC2F9B" w:rsidRDefault="00CC2F9B" w:rsidP="00CC2F9B">
                <w:pPr>
                  <w:jc w:val="center"/>
                  <w:rPr>
                    <w:caps/>
                    <w:color w:val="6EAA46"/>
                  </w:rPr>
                </w:pPr>
                <w:r w:rsidRPr="006E3AE0">
                  <w:rPr>
                    <w:rFonts w:ascii="Century Schoolbook" w:hAnsi="Century Schoolbook"/>
                    <w:caps/>
                    <w:color w:val="508232"/>
                    <w:sz w:val="24"/>
                    <w:szCs w:val="24"/>
                  </w:rPr>
                  <w:t>Interuniversitaria 20</w:t>
                </w:r>
                <w:r w:rsidR="00B364E0">
                  <w:rPr>
                    <w:rFonts w:ascii="Century Schoolbook" w:hAnsi="Century Schoolbook"/>
                    <w:caps/>
                    <w:color w:val="508232"/>
                    <w:sz w:val="24"/>
                    <w:szCs w:val="24"/>
                  </w:rPr>
                  <w:t>23</w:t>
                </w:r>
              </w:p>
            </w:tc>
          </w:sdtContent>
        </w:sdt>
      </w:tr>
      <w:tr w:rsidR="00CC2F9B" w14:paraId="000905D1" w14:textId="77777777" w:rsidTr="006E3AE0">
        <w:trPr>
          <w:trHeight w:val="567"/>
        </w:trPr>
        <w:tc>
          <w:tcPr>
            <w:tcW w:w="9345" w:type="dxa"/>
            <w:gridSpan w:val="3"/>
            <w:shd w:val="clear" w:color="auto" w:fill="AAD28C"/>
          </w:tcPr>
          <w:p w14:paraId="2E61FBE3" w14:textId="77777777" w:rsidR="00CC2F9B" w:rsidRDefault="00CC2F9B"/>
        </w:tc>
      </w:tr>
      <w:tr w:rsidR="006E3AE0" w14:paraId="580C74E3" w14:textId="77777777" w:rsidTr="006E3AE0">
        <w:trPr>
          <w:trHeight w:val="567"/>
        </w:trPr>
        <w:tc>
          <w:tcPr>
            <w:tcW w:w="1980" w:type="dxa"/>
            <w:vMerge w:val="restart"/>
          </w:tcPr>
          <w:p w14:paraId="7530C7F0" w14:textId="77777777" w:rsidR="00CC2F9B" w:rsidRDefault="006E3AE0">
            <w:r>
              <w:t xml:space="preserve"> </w:t>
            </w:r>
          </w:p>
        </w:tc>
        <w:sdt>
          <w:sdtPr>
            <w:id w:val="-140274944"/>
            <w:lock w:val="sdtContentLocked"/>
            <w:placeholder>
              <w:docPart w:val="4E1CE9C21A614859A5A4902990E006D1"/>
            </w:placeholder>
            <w:text/>
          </w:sdtPr>
          <w:sdtEndPr/>
          <w:sdtContent>
            <w:tc>
              <w:tcPr>
                <w:tcW w:w="4250" w:type="dxa"/>
              </w:tcPr>
              <w:p w14:paraId="6B73380C" w14:textId="77777777" w:rsidR="00CC2F9B" w:rsidRDefault="001B0D5C" w:rsidP="001B0D5C">
                <w:r>
                  <w:t>Nume</w:t>
                </w:r>
              </w:p>
            </w:tc>
          </w:sdtContent>
        </w:sdt>
        <w:sdt>
          <w:sdtPr>
            <w:rPr>
              <w:rFonts w:ascii="Century" w:hAnsi="Century"/>
              <w:i/>
              <w:sz w:val="24"/>
              <w:szCs w:val="24"/>
            </w:rPr>
            <w:alias w:val="Nume"/>
            <w:tag w:val="Nume"/>
            <w:id w:val="-437531185"/>
            <w:placeholder>
              <w:docPart w:val="993B4233CC484382AE291ECB9F35E06E"/>
            </w:placeholder>
            <w:text/>
          </w:sdtPr>
          <w:sdtEndPr/>
          <w:sdtContent>
            <w:tc>
              <w:tcPr>
                <w:tcW w:w="3115" w:type="dxa"/>
              </w:tcPr>
              <w:p w14:paraId="3E3A278F" w14:textId="7D329916" w:rsidR="00CC2F9B" w:rsidRPr="001B0D5C" w:rsidRDefault="00B364E0" w:rsidP="006E3AE0">
                <w:pPr>
                  <w:rPr>
                    <w:rFonts w:ascii="Century" w:hAnsi="Century"/>
                    <w:i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i/>
                    <w:sz w:val="24"/>
                    <w:szCs w:val="24"/>
                  </w:rPr>
                  <w:t>Țurcanu</w:t>
                </w:r>
                <w:proofErr w:type="spellEnd"/>
              </w:p>
            </w:tc>
          </w:sdtContent>
        </w:sdt>
      </w:tr>
      <w:tr w:rsidR="006E3AE0" w14:paraId="6C87B9D0" w14:textId="77777777" w:rsidTr="006E3AE0">
        <w:trPr>
          <w:trHeight w:val="567"/>
        </w:trPr>
        <w:tc>
          <w:tcPr>
            <w:tcW w:w="1980" w:type="dxa"/>
            <w:vMerge/>
          </w:tcPr>
          <w:p w14:paraId="70ECFD6E" w14:textId="77777777" w:rsidR="00CC2F9B" w:rsidRDefault="00CC2F9B"/>
        </w:tc>
        <w:sdt>
          <w:sdtPr>
            <w:id w:val="-300458479"/>
            <w:placeholder>
              <w:docPart w:val="21DDC749EC014F849FC45C9418C33E4C"/>
            </w:placeholder>
            <w:text/>
          </w:sdtPr>
          <w:sdtEndPr/>
          <w:sdtContent>
            <w:tc>
              <w:tcPr>
                <w:tcW w:w="4250" w:type="dxa"/>
              </w:tcPr>
              <w:p w14:paraId="4EC3646A" w14:textId="77777777" w:rsidR="00CC2F9B" w:rsidRDefault="001B0D5C" w:rsidP="001B0D5C">
                <w:proofErr w:type="spellStart"/>
                <w:r>
                  <w:t>Prenume</w:t>
                </w:r>
                <w:proofErr w:type="spellEnd"/>
              </w:p>
            </w:tc>
          </w:sdtContent>
        </w:sdt>
        <w:sdt>
          <w:sdtPr>
            <w:alias w:val="Prenume"/>
            <w:tag w:val="Prenume"/>
            <w:id w:val="-132565497"/>
            <w:placeholder>
              <w:docPart w:val="3AE2A9CFADF24B57BF9E04123612A4BB"/>
            </w:placeholder>
            <w:text/>
          </w:sdtPr>
          <w:sdtEndPr/>
          <w:sdtContent>
            <w:tc>
              <w:tcPr>
                <w:tcW w:w="3115" w:type="dxa"/>
              </w:tcPr>
              <w:p w14:paraId="38F00F4C" w14:textId="0D869252" w:rsidR="00CC2F9B" w:rsidRDefault="00B364E0" w:rsidP="006E3AE0">
                <w:r w:rsidRPr="00B364E0">
                  <w:t>Daniel</w:t>
                </w:r>
              </w:p>
            </w:tc>
          </w:sdtContent>
        </w:sdt>
      </w:tr>
      <w:tr w:rsidR="006E3AE0" w14:paraId="0DC934C1" w14:textId="77777777" w:rsidTr="006E3AE0">
        <w:trPr>
          <w:trHeight w:val="567"/>
        </w:trPr>
        <w:tc>
          <w:tcPr>
            <w:tcW w:w="1980" w:type="dxa"/>
            <w:vMerge/>
          </w:tcPr>
          <w:p w14:paraId="2DF04D49" w14:textId="77777777" w:rsidR="00CC2F9B" w:rsidRDefault="00CC2F9B"/>
        </w:tc>
        <w:sdt>
          <w:sdtPr>
            <w:id w:val="-1699305205"/>
            <w:placeholder>
              <w:docPart w:val="4081F6B14242458C89503F3C3A2DDF40"/>
            </w:placeholder>
            <w:text/>
          </w:sdtPr>
          <w:sdtEndPr/>
          <w:sdtContent>
            <w:tc>
              <w:tcPr>
                <w:tcW w:w="4250" w:type="dxa"/>
              </w:tcPr>
              <w:p w14:paraId="76D1B292" w14:textId="77777777" w:rsidR="00CC2F9B" w:rsidRDefault="001B0D5C" w:rsidP="001B0D5C">
                <w:r>
                  <w:t xml:space="preserve">Data </w:t>
                </w:r>
                <w:proofErr w:type="spellStart"/>
                <w:r>
                  <w:t>înregistrării</w:t>
                </w:r>
                <w:proofErr w:type="spellEnd"/>
              </w:p>
            </w:tc>
          </w:sdtContent>
        </w:sdt>
        <w:sdt>
          <w:sdtPr>
            <w:id w:val="1829709532"/>
            <w:placeholder>
              <w:docPart w:val="A5863D1B1F504CF991B0904D321F6244"/>
            </w:placeholder>
            <w:date w:fullDate="2003-11-15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3115" w:type="dxa"/>
              </w:tcPr>
              <w:p w14:paraId="65BC8F10" w14:textId="690163C2" w:rsidR="00CC2F9B" w:rsidRDefault="00B364E0">
                <w:r>
                  <w:t>15/11/2003</w:t>
                </w:r>
              </w:p>
            </w:tc>
          </w:sdtContent>
        </w:sdt>
      </w:tr>
      <w:tr w:rsidR="006E3AE0" w14:paraId="5EF2483D" w14:textId="77777777" w:rsidTr="006E3AE0">
        <w:trPr>
          <w:trHeight w:val="567"/>
        </w:trPr>
        <w:tc>
          <w:tcPr>
            <w:tcW w:w="1980" w:type="dxa"/>
            <w:vMerge/>
          </w:tcPr>
          <w:p w14:paraId="7AF97EB7" w14:textId="77777777" w:rsidR="00CC2F9B" w:rsidRDefault="00CC2F9B"/>
        </w:tc>
        <w:sdt>
          <w:sdtPr>
            <w:id w:val="1989666952"/>
            <w:placeholder>
              <w:docPart w:val="861AB81461724C4DA1EAB1620C9A436C"/>
            </w:placeholder>
            <w:text/>
          </w:sdtPr>
          <w:sdtEndPr/>
          <w:sdtContent>
            <w:tc>
              <w:tcPr>
                <w:tcW w:w="4250" w:type="dxa"/>
              </w:tcPr>
              <w:p w14:paraId="507F31EF" w14:textId="77777777" w:rsidR="00CC2F9B" w:rsidRDefault="001B0D5C" w:rsidP="001B0D5C">
                <w:proofErr w:type="spellStart"/>
                <w:r>
                  <w:t>Universitatea</w:t>
                </w:r>
                <w:proofErr w:type="spellEnd"/>
                <w:r>
                  <w:t xml:space="preserve"> de </w:t>
                </w:r>
                <w:proofErr w:type="spellStart"/>
                <w:r>
                  <w:t>studiu</w:t>
                </w:r>
                <w:proofErr w:type="spellEnd"/>
              </w:p>
            </w:tc>
          </w:sdtContent>
        </w:sdt>
        <w:sdt>
          <w:sdtPr>
            <w:id w:val="-1664772410"/>
            <w:placeholder>
              <w:docPart w:val="29429A685F9F4352A5CCBEBFBD1852EB"/>
            </w:placeholder>
            <w:text/>
          </w:sdtPr>
          <w:sdtEndPr/>
          <w:sdtContent>
            <w:tc>
              <w:tcPr>
                <w:tcW w:w="3115" w:type="dxa"/>
              </w:tcPr>
              <w:p w14:paraId="3AAB769D" w14:textId="4DEE3C72" w:rsidR="00CC2F9B" w:rsidRDefault="00B364E0" w:rsidP="006E3AE0">
                <w:r>
                  <w:t>USARB</w:t>
                </w:r>
              </w:p>
            </w:tc>
          </w:sdtContent>
        </w:sdt>
      </w:tr>
      <w:tr w:rsidR="006E3AE0" w14:paraId="23EEECB3" w14:textId="77777777" w:rsidTr="006E3AE0">
        <w:trPr>
          <w:trHeight w:val="567"/>
        </w:trPr>
        <w:tc>
          <w:tcPr>
            <w:tcW w:w="1980" w:type="dxa"/>
            <w:vMerge/>
          </w:tcPr>
          <w:p w14:paraId="0FCA38E2" w14:textId="77777777" w:rsidR="00CC2F9B" w:rsidRDefault="00CC2F9B"/>
        </w:tc>
        <w:sdt>
          <w:sdtPr>
            <w:id w:val="740833163"/>
            <w:placeholder>
              <w:docPart w:val="D53982316EF7445D8DDB8B542C370C88"/>
            </w:placeholder>
            <w:text/>
          </w:sdtPr>
          <w:sdtEndPr/>
          <w:sdtContent>
            <w:tc>
              <w:tcPr>
                <w:tcW w:w="4250" w:type="dxa"/>
              </w:tcPr>
              <w:p w14:paraId="5BF4FF15" w14:textId="77777777" w:rsidR="00CC2F9B" w:rsidRDefault="001B0D5C" w:rsidP="001B0D5C">
                <w:proofErr w:type="spellStart"/>
                <w:r>
                  <w:t>Facultate</w:t>
                </w:r>
                <w:proofErr w:type="spellEnd"/>
                <w:r>
                  <w:t xml:space="preserve"> (</w:t>
                </w:r>
                <w:proofErr w:type="spellStart"/>
                <w:r>
                  <w:t>în</w:t>
                </w:r>
                <w:proofErr w:type="spellEnd"/>
                <w:r>
                  <w:t xml:space="preserve"> </w:t>
                </w:r>
                <w:proofErr w:type="spellStart"/>
                <w:r>
                  <w:t>cadrul</w:t>
                </w:r>
                <w:proofErr w:type="spellEnd"/>
                <w:r>
                  <w:t xml:space="preserve"> USARB)</w:t>
                </w:r>
              </w:p>
            </w:tc>
          </w:sdtContent>
        </w:sdt>
        <w:sdt>
          <w:sdtPr>
            <w:id w:val="-1823350094"/>
            <w:placeholder>
              <w:docPart w:val="2601263531DD48C38CC79B6D7A0C26E8"/>
            </w:placeholder>
            <w:comboBox>
              <w:listItem w:displayText="Facultatea de Litere" w:value="Facultatea de Litere"/>
              <w:listItem w:displayText="Facultatea de Științe Economice, Reale și ale Mediului" w:value="Facultatea de Științe Economice, Reale și ale Mediului"/>
              <w:listItem w:displayText="Facultatea de Științe ale Educației, Psihologiei și Arte" w:value="Facultatea de Științe ale Educației, Psihologiei și Arte"/>
              <w:listItem w:displayText="Facultatea de Drept și Științe Sociale" w:value="Facultatea de Drept și Științe Sociale"/>
            </w:comboBox>
          </w:sdtPr>
          <w:sdtContent>
            <w:tc>
              <w:tcPr>
                <w:tcW w:w="3115" w:type="dxa"/>
              </w:tcPr>
              <w:p w14:paraId="60EA9F52" w14:textId="3C6ADC0F" w:rsidR="00CC2F9B" w:rsidRDefault="00B364E0" w:rsidP="006E3AE0">
                <w:proofErr w:type="spellStart"/>
                <w:r>
                  <w:t>Facultatea</w:t>
                </w:r>
                <w:proofErr w:type="spellEnd"/>
                <w:r>
                  <w:t xml:space="preserve"> de </w:t>
                </w:r>
                <w:proofErr w:type="spellStart"/>
                <w:r>
                  <w:t>Științe</w:t>
                </w:r>
                <w:proofErr w:type="spellEnd"/>
                <w:r>
                  <w:t xml:space="preserve"> </w:t>
                </w:r>
                <w:proofErr w:type="spellStart"/>
                <w:r>
                  <w:t>Economice</w:t>
                </w:r>
                <w:proofErr w:type="spellEnd"/>
                <w:r>
                  <w:t xml:space="preserve">, </w:t>
                </w:r>
                <w:proofErr w:type="spellStart"/>
                <w:r>
                  <w:t>Reale</w:t>
                </w:r>
                <w:proofErr w:type="spellEnd"/>
                <w:r>
                  <w:t xml:space="preserve"> </w:t>
                </w:r>
                <w:proofErr w:type="spellStart"/>
                <w:r>
                  <w:t>și</w:t>
                </w:r>
                <w:proofErr w:type="spellEnd"/>
                <w:r>
                  <w:t xml:space="preserve"> ale </w:t>
                </w:r>
                <w:proofErr w:type="spellStart"/>
                <w:r>
                  <w:t>Mediului</w:t>
                </w:r>
                <w:proofErr w:type="spellEnd"/>
              </w:p>
            </w:tc>
          </w:sdtContent>
        </w:sdt>
      </w:tr>
      <w:tr w:rsidR="006E3AE0" w14:paraId="6AAD8407" w14:textId="77777777" w:rsidTr="006E3AE0">
        <w:trPr>
          <w:trHeight w:val="567"/>
        </w:trPr>
        <w:tc>
          <w:tcPr>
            <w:tcW w:w="1980" w:type="dxa"/>
            <w:vMerge/>
          </w:tcPr>
          <w:p w14:paraId="1FFB55B0" w14:textId="77777777" w:rsidR="00CC2F9B" w:rsidRDefault="00CC2F9B"/>
        </w:tc>
        <w:sdt>
          <w:sdtPr>
            <w:id w:val="-827365081"/>
            <w:placeholder>
              <w:docPart w:val="A46E5C461BD842E9B5BB7A4D8C0ACE79"/>
            </w:placeholder>
            <w:text/>
          </w:sdtPr>
          <w:sdtEndPr/>
          <w:sdtContent>
            <w:tc>
              <w:tcPr>
                <w:tcW w:w="4250" w:type="dxa"/>
              </w:tcPr>
              <w:p w14:paraId="0812FF6E" w14:textId="77777777" w:rsidR="00CC2F9B" w:rsidRDefault="001B0D5C" w:rsidP="001B0D5C">
                <w:proofErr w:type="spellStart"/>
                <w:r>
                  <w:t>Facultate</w:t>
                </w:r>
                <w:proofErr w:type="spellEnd"/>
                <w:r>
                  <w:t xml:space="preserve"> (</w:t>
                </w:r>
                <w:proofErr w:type="spellStart"/>
                <w:r>
                  <w:t>altă</w:t>
                </w:r>
                <w:proofErr w:type="spellEnd"/>
                <w:r>
                  <w:t xml:space="preserve"> </w:t>
                </w:r>
                <w:proofErr w:type="spellStart"/>
                <w:r>
                  <w:t>universitate</w:t>
                </w:r>
                <w:proofErr w:type="spellEnd"/>
                <w:r>
                  <w:t>)</w:t>
                </w:r>
              </w:p>
            </w:tc>
          </w:sdtContent>
        </w:sdt>
        <w:sdt>
          <w:sdtPr>
            <w:id w:val="-1256898608"/>
            <w:placeholder>
              <w:docPart w:val="EA5E84D9B7744C0F90D2D33A8BC020D3"/>
            </w:placeholder>
            <w:showingPlcHdr/>
            <w:text/>
          </w:sdtPr>
          <w:sdtEndPr/>
          <w:sdtContent>
            <w:tc>
              <w:tcPr>
                <w:tcW w:w="3115" w:type="dxa"/>
              </w:tcPr>
              <w:p w14:paraId="5BDDE52B" w14:textId="77777777" w:rsidR="00CC2F9B" w:rsidRDefault="006E3AE0" w:rsidP="006E3AE0">
                <w:r>
                  <w:rPr>
                    <w:rStyle w:val="a4"/>
                  </w:rPr>
                  <w:t>Introduceți facultatea</w:t>
                </w:r>
              </w:p>
            </w:tc>
          </w:sdtContent>
        </w:sdt>
      </w:tr>
      <w:tr w:rsidR="006E3AE0" w14:paraId="7C3F5D4D" w14:textId="77777777" w:rsidTr="006E3AE0">
        <w:trPr>
          <w:trHeight w:val="567"/>
        </w:trPr>
        <w:tc>
          <w:tcPr>
            <w:tcW w:w="1980" w:type="dxa"/>
            <w:vMerge/>
          </w:tcPr>
          <w:p w14:paraId="1DAEDF7B" w14:textId="77777777" w:rsidR="00CC2F9B" w:rsidRDefault="00CC2F9B"/>
        </w:tc>
        <w:sdt>
          <w:sdtPr>
            <w:id w:val="1884597329"/>
            <w:placeholder>
              <w:docPart w:val="DBE9393FA65247B38A04997F15CE34B3"/>
            </w:placeholder>
            <w:text/>
          </w:sdtPr>
          <w:sdtEndPr/>
          <w:sdtContent>
            <w:tc>
              <w:tcPr>
                <w:tcW w:w="4250" w:type="dxa"/>
              </w:tcPr>
              <w:p w14:paraId="58C02A7A" w14:textId="77777777" w:rsidR="00CC2F9B" w:rsidRDefault="001B0D5C" w:rsidP="001B0D5C">
                <w:proofErr w:type="spellStart"/>
                <w:r>
                  <w:t>Ciclul</w:t>
                </w:r>
                <w:proofErr w:type="spellEnd"/>
              </w:p>
            </w:tc>
          </w:sdtContent>
        </w:sdt>
        <w:sdt>
          <w:sdtPr>
            <w:id w:val="1856774024"/>
            <w:placeholder>
              <w:docPart w:val="8E1B2411E88A4336B6C02164F7C5608C"/>
            </w:placeholder>
            <w:comboBox>
              <w:listItem w:displayText="Ciclul I, Licență" w:value="Ciclul I, Licență"/>
              <w:listItem w:displayText="Ciclul 2, Masterat" w:value="Ciclul 2, Masterat"/>
            </w:comboBox>
          </w:sdtPr>
          <w:sdtContent>
            <w:tc>
              <w:tcPr>
                <w:tcW w:w="3115" w:type="dxa"/>
              </w:tcPr>
              <w:p w14:paraId="5F2A7E62" w14:textId="5012C235" w:rsidR="00CC2F9B" w:rsidRDefault="00B364E0" w:rsidP="006E3AE0">
                <w:proofErr w:type="spellStart"/>
                <w:r>
                  <w:t>Ciclul</w:t>
                </w:r>
                <w:proofErr w:type="spellEnd"/>
                <w:r>
                  <w:t xml:space="preserve"> I, </w:t>
                </w:r>
                <w:proofErr w:type="spellStart"/>
                <w:r>
                  <w:t>Licență</w:t>
                </w:r>
                <w:proofErr w:type="spellEnd"/>
              </w:p>
            </w:tc>
          </w:sdtContent>
        </w:sdt>
      </w:tr>
      <w:tr w:rsidR="006E3AE0" w14:paraId="001CAE1C" w14:textId="77777777" w:rsidTr="006E3AE0">
        <w:trPr>
          <w:trHeight w:val="567"/>
        </w:trPr>
        <w:tc>
          <w:tcPr>
            <w:tcW w:w="1980" w:type="dxa"/>
            <w:vMerge/>
          </w:tcPr>
          <w:p w14:paraId="25EB3BCD" w14:textId="77777777" w:rsidR="00CC2F9B" w:rsidRDefault="00CC2F9B"/>
        </w:tc>
        <w:sdt>
          <w:sdtPr>
            <w:id w:val="-674115539"/>
            <w:placeholder>
              <w:docPart w:val="213FBBA8D48C47A8AEED2F27942D68AC"/>
            </w:placeholder>
            <w:text/>
          </w:sdtPr>
          <w:sdtEndPr/>
          <w:sdtContent>
            <w:tc>
              <w:tcPr>
                <w:tcW w:w="4250" w:type="dxa"/>
              </w:tcPr>
              <w:p w14:paraId="4C61DF72" w14:textId="77777777" w:rsidR="00CC2F9B" w:rsidRDefault="001B0D5C" w:rsidP="001B0D5C">
                <w:proofErr w:type="spellStart"/>
                <w:r>
                  <w:t>Specialitate</w:t>
                </w:r>
                <w:proofErr w:type="spellEnd"/>
              </w:p>
            </w:tc>
          </w:sdtContent>
        </w:sdt>
        <w:sdt>
          <w:sdtPr>
            <w:id w:val="1680544158"/>
            <w:placeholder>
              <w:docPart w:val="949791118CF343F5B2273FFD84064067"/>
            </w:placeholder>
            <w:text/>
          </w:sdtPr>
          <w:sdtContent>
            <w:tc>
              <w:tcPr>
                <w:tcW w:w="3115" w:type="dxa"/>
              </w:tcPr>
              <w:p w14:paraId="61C5E630" w14:textId="1578A116" w:rsidR="00CC2F9B" w:rsidRDefault="00B364E0" w:rsidP="006E3AE0">
                <w:proofErr w:type="spellStart"/>
                <w:r>
                  <w:t>Informatică</w:t>
                </w:r>
                <w:proofErr w:type="spellEnd"/>
                <w:r>
                  <w:t xml:space="preserve"> (</w:t>
                </w:r>
                <w:proofErr w:type="spellStart"/>
                <w:r>
                  <w:t>științe</w:t>
                </w:r>
                <w:proofErr w:type="spellEnd"/>
                <w:r>
                  <w:t xml:space="preserve"> </w:t>
                </w:r>
                <w:proofErr w:type="spellStart"/>
                <w:r>
                  <w:t>exacte</w:t>
                </w:r>
                <w:proofErr w:type="spellEnd"/>
                <w:r>
                  <w:t>)</w:t>
                </w:r>
              </w:p>
            </w:tc>
          </w:sdtContent>
        </w:sdt>
      </w:tr>
      <w:tr w:rsidR="006E3AE0" w14:paraId="628ACA69" w14:textId="77777777" w:rsidTr="006E3AE0">
        <w:trPr>
          <w:trHeight w:val="567"/>
        </w:trPr>
        <w:tc>
          <w:tcPr>
            <w:tcW w:w="1980" w:type="dxa"/>
            <w:vMerge/>
          </w:tcPr>
          <w:p w14:paraId="67502683" w14:textId="77777777" w:rsidR="00CC2F9B" w:rsidRDefault="00CC2F9B"/>
        </w:tc>
        <w:sdt>
          <w:sdtPr>
            <w:id w:val="1828864533"/>
            <w:placeholder>
              <w:docPart w:val="6E2DF6AC6C074321B1FDA0A067660919"/>
            </w:placeholder>
            <w:text/>
          </w:sdtPr>
          <w:sdtEndPr/>
          <w:sdtContent>
            <w:tc>
              <w:tcPr>
                <w:tcW w:w="4250" w:type="dxa"/>
              </w:tcPr>
              <w:p w14:paraId="08E24E3B" w14:textId="77777777" w:rsidR="00CC2F9B" w:rsidRDefault="001B0D5C" w:rsidP="001B0D5C">
                <w:proofErr w:type="spellStart"/>
                <w:r>
                  <w:t>Tema</w:t>
                </w:r>
                <w:proofErr w:type="spellEnd"/>
                <w:r>
                  <w:t xml:space="preserve"> </w:t>
                </w:r>
                <w:proofErr w:type="spellStart"/>
                <w:r>
                  <w:t>comunicării</w:t>
                </w:r>
                <w:proofErr w:type="spellEnd"/>
              </w:p>
            </w:tc>
          </w:sdtContent>
        </w:sdt>
        <w:sdt>
          <w:sdtPr>
            <w:id w:val="570009261"/>
            <w:placeholder>
              <w:docPart w:val="6BF651F9158548E68408E778BA2DD676"/>
            </w:placeholder>
            <w:text/>
          </w:sdtPr>
          <w:sdtEndPr/>
          <w:sdtContent>
            <w:tc>
              <w:tcPr>
                <w:tcW w:w="3115" w:type="dxa"/>
              </w:tcPr>
              <w:p w14:paraId="6CDFD8BD" w14:textId="293B865F" w:rsidR="00CC2F9B" w:rsidRDefault="00B364E0" w:rsidP="006E3AE0">
                <w:r>
                  <w:t>IT</w:t>
                </w:r>
              </w:p>
            </w:tc>
          </w:sdtContent>
        </w:sdt>
      </w:tr>
      <w:tr w:rsidR="006E3AE0" w14:paraId="48EA2794" w14:textId="77777777" w:rsidTr="006E3AE0">
        <w:trPr>
          <w:trHeight w:val="567"/>
        </w:trPr>
        <w:tc>
          <w:tcPr>
            <w:tcW w:w="1980" w:type="dxa"/>
            <w:vMerge/>
          </w:tcPr>
          <w:p w14:paraId="018412D0" w14:textId="77777777" w:rsidR="00CC2F9B" w:rsidRDefault="00CC2F9B"/>
        </w:tc>
        <w:sdt>
          <w:sdtPr>
            <w:id w:val="-1074501175"/>
            <w:placeholder>
              <w:docPart w:val="CEC3EB77EEEB4B85AC0833F03CA00483"/>
            </w:placeholder>
            <w:text/>
          </w:sdtPr>
          <w:sdtEndPr/>
          <w:sdtContent>
            <w:tc>
              <w:tcPr>
                <w:tcW w:w="4250" w:type="dxa"/>
              </w:tcPr>
              <w:p w14:paraId="42D261EC" w14:textId="77777777" w:rsidR="00CC2F9B" w:rsidRDefault="001B0D5C" w:rsidP="001B0D5C">
                <w:proofErr w:type="spellStart"/>
                <w:r>
                  <w:t>Conducător</w:t>
                </w:r>
                <w:proofErr w:type="spellEnd"/>
                <w:r>
                  <w:t xml:space="preserve"> </w:t>
                </w:r>
                <w:proofErr w:type="spellStart"/>
                <w:r>
                  <w:t>științific</w:t>
                </w:r>
                <w:proofErr w:type="spellEnd"/>
              </w:p>
            </w:tc>
          </w:sdtContent>
        </w:sdt>
        <w:sdt>
          <w:sdtPr>
            <w:id w:val="-1583591244"/>
            <w:placeholder>
              <w:docPart w:val="1EB69D60E4C8447EB48A5D5E0C4FE5EB"/>
            </w:placeholder>
            <w:text/>
          </w:sdtPr>
          <w:sdtEndPr/>
          <w:sdtContent>
            <w:tc>
              <w:tcPr>
                <w:tcW w:w="3115" w:type="dxa"/>
              </w:tcPr>
              <w:p w14:paraId="1C036298" w14:textId="7B52CE06" w:rsidR="00CC2F9B" w:rsidRDefault="00B364E0" w:rsidP="006E3AE0">
                <w:r>
                  <w:t xml:space="preserve">Oleg </w:t>
                </w:r>
                <w:proofErr w:type="spellStart"/>
                <w:r>
                  <w:t>Oală</w:t>
                </w:r>
                <w:proofErr w:type="spellEnd"/>
              </w:p>
            </w:tc>
          </w:sdtContent>
        </w:sdt>
      </w:tr>
      <w:tr w:rsidR="00CC2F9B" w14:paraId="5F047314" w14:textId="77777777" w:rsidTr="006E3AE0">
        <w:trPr>
          <w:trHeight w:val="567"/>
        </w:trPr>
        <w:tc>
          <w:tcPr>
            <w:tcW w:w="9345" w:type="dxa"/>
            <w:gridSpan w:val="3"/>
            <w:shd w:val="clear" w:color="auto" w:fill="AAD28C"/>
          </w:tcPr>
          <w:p w14:paraId="59FD21BF" w14:textId="77777777" w:rsidR="00CC2F9B" w:rsidRDefault="00CC2F9B"/>
        </w:tc>
      </w:tr>
    </w:tbl>
    <w:p w14:paraId="48BFA62C" w14:textId="77777777" w:rsidR="005E24CA" w:rsidRDefault="005E24CA"/>
    <w:sectPr w:rsidR="005E24CA" w:rsidSect="00CC2F9B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E0"/>
    <w:rsid w:val="001B0D5C"/>
    <w:rsid w:val="005E24CA"/>
    <w:rsid w:val="006E3AE0"/>
    <w:rsid w:val="00994761"/>
    <w:rsid w:val="00B364E0"/>
    <w:rsid w:val="00CC2F9B"/>
    <w:rsid w:val="00F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C65F"/>
  <w15:chartTrackingRefBased/>
  <w15:docId w15:val="{AED0FDD8-8585-4B3E-B9BC-2E367EDF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2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erice\Laborator7_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1CE9C21A614859A5A4902990E00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7DBE6-8DED-46F6-80AC-DAC084B65A72}"/>
      </w:docPartPr>
      <w:docPartBody>
        <w:p w:rsidR="00000000" w:rsidRDefault="004B3EE4">
          <w:pPr>
            <w:pStyle w:val="4E1CE9C21A614859A5A4902990E006D1"/>
          </w:pPr>
          <w:r w:rsidRPr="00400880">
            <w:rPr>
              <w:rStyle w:val="a3"/>
            </w:rPr>
            <w:t>Click here to enter text.</w:t>
          </w:r>
        </w:p>
      </w:docPartBody>
    </w:docPart>
    <w:docPart>
      <w:docPartPr>
        <w:name w:val="993B4233CC484382AE291ECB9F35E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56B1A-E5D0-415A-9A5F-800BDF202CC7}"/>
      </w:docPartPr>
      <w:docPartBody>
        <w:p w:rsidR="00000000" w:rsidRDefault="004B3EE4">
          <w:pPr>
            <w:pStyle w:val="993B4233CC484382AE291ECB9F35E06E"/>
          </w:pPr>
          <w:r>
            <w:rPr>
              <w:rStyle w:val="a3"/>
            </w:rPr>
            <w:t>Introduceți numele</w:t>
          </w:r>
        </w:p>
      </w:docPartBody>
    </w:docPart>
    <w:docPart>
      <w:docPartPr>
        <w:name w:val="21DDC749EC014F849FC45C9418C33E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BF2C19-82B0-40B3-82DB-FDC45C0D2B35}"/>
      </w:docPartPr>
      <w:docPartBody>
        <w:p w:rsidR="00000000" w:rsidRDefault="004B3EE4">
          <w:pPr>
            <w:pStyle w:val="21DDC749EC014F849FC45C9418C33E4C"/>
          </w:pPr>
          <w:r w:rsidRPr="00400880">
            <w:rPr>
              <w:rStyle w:val="a3"/>
            </w:rPr>
            <w:t>Click here to enter text.</w:t>
          </w:r>
        </w:p>
      </w:docPartBody>
    </w:docPart>
    <w:docPart>
      <w:docPartPr>
        <w:name w:val="3AE2A9CFADF24B57BF9E04123612A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3BBA69-278F-4AE2-AB0F-0D69447794C0}"/>
      </w:docPartPr>
      <w:docPartBody>
        <w:p w:rsidR="00000000" w:rsidRDefault="004B3EE4">
          <w:pPr>
            <w:pStyle w:val="3AE2A9CFADF24B57BF9E04123612A4BB"/>
          </w:pPr>
          <w:r>
            <w:rPr>
              <w:rStyle w:val="a3"/>
            </w:rPr>
            <w:t>Introduceți prenumele</w:t>
          </w:r>
        </w:p>
      </w:docPartBody>
    </w:docPart>
    <w:docPart>
      <w:docPartPr>
        <w:name w:val="4081F6B14242458C89503F3C3A2DDF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97D57-C734-4867-9262-5FDDB4EC0707}"/>
      </w:docPartPr>
      <w:docPartBody>
        <w:p w:rsidR="00000000" w:rsidRDefault="004B3EE4">
          <w:pPr>
            <w:pStyle w:val="4081F6B14242458C89503F3C3A2DDF40"/>
          </w:pPr>
          <w:r w:rsidRPr="00400880">
            <w:rPr>
              <w:rStyle w:val="a3"/>
            </w:rPr>
            <w:t>Click here to enter text.</w:t>
          </w:r>
        </w:p>
      </w:docPartBody>
    </w:docPart>
    <w:docPart>
      <w:docPartPr>
        <w:name w:val="A5863D1B1F504CF991B0904D321F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9975E-D9CB-4287-9109-8263EB478BCD}"/>
      </w:docPartPr>
      <w:docPartBody>
        <w:p w:rsidR="00000000" w:rsidRDefault="004B3EE4">
          <w:pPr>
            <w:pStyle w:val="A5863D1B1F504CF991B0904D321F6244"/>
          </w:pPr>
          <w:r>
            <w:rPr>
              <w:rStyle w:val="a3"/>
            </w:rPr>
            <w:t>Selectați data</w:t>
          </w:r>
        </w:p>
      </w:docPartBody>
    </w:docPart>
    <w:docPart>
      <w:docPartPr>
        <w:name w:val="861AB81461724C4DA1EAB1620C9A43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CC6F95-5915-4E7B-88C3-CB8394F5E8E4}"/>
      </w:docPartPr>
      <w:docPartBody>
        <w:p w:rsidR="00000000" w:rsidRDefault="004B3EE4">
          <w:pPr>
            <w:pStyle w:val="861AB81461724C4DA1EAB1620C9A436C"/>
          </w:pPr>
          <w:r w:rsidRPr="00400880">
            <w:rPr>
              <w:rStyle w:val="a3"/>
            </w:rPr>
            <w:t>Click here to enter text.</w:t>
          </w:r>
        </w:p>
      </w:docPartBody>
    </w:docPart>
    <w:docPart>
      <w:docPartPr>
        <w:name w:val="29429A685F9F4352A5CCBEBFBD1852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0D00BC-E30F-4876-A57B-BA007AD5969C}"/>
      </w:docPartPr>
      <w:docPartBody>
        <w:p w:rsidR="00000000" w:rsidRDefault="004B3EE4">
          <w:pPr>
            <w:pStyle w:val="29429A685F9F4352A5CCBEBFBD1852EB"/>
          </w:pPr>
          <w:r>
            <w:rPr>
              <w:rStyle w:val="a3"/>
            </w:rPr>
            <w:t>Introduceți universitatea de studiu</w:t>
          </w:r>
        </w:p>
      </w:docPartBody>
    </w:docPart>
    <w:docPart>
      <w:docPartPr>
        <w:name w:val="D53982316EF7445D8DDB8B542C370C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2BE70-7666-4635-8606-F730D72098FD}"/>
      </w:docPartPr>
      <w:docPartBody>
        <w:p w:rsidR="00000000" w:rsidRDefault="004B3EE4">
          <w:pPr>
            <w:pStyle w:val="D53982316EF7445D8DDB8B542C370C88"/>
          </w:pPr>
          <w:r w:rsidRPr="00400880">
            <w:rPr>
              <w:rStyle w:val="a3"/>
            </w:rPr>
            <w:t>Click here to enter text.</w:t>
          </w:r>
        </w:p>
      </w:docPartBody>
    </w:docPart>
    <w:docPart>
      <w:docPartPr>
        <w:name w:val="2601263531DD48C38CC79B6D7A0C2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05F33-E620-4F3E-9F8B-099365E589C5}"/>
      </w:docPartPr>
      <w:docPartBody>
        <w:p w:rsidR="00000000" w:rsidRDefault="004B3EE4">
          <w:pPr>
            <w:pStyle w:val="2601263531DD48C38CC79B6D7A0C26E8"/>
          </w:pPr>
          <w:r>
            <w:rPr>
              <w:rStyle w:val="a3"/>
            </w:rPr>
            <w:t>Selectați facultatea</w:t>
          </w:r>
        </w:p>
      </w:docPartBody>
    </w:docPart>
    <w:docPart>
      <w:docPartPr>
        <w:name w:val="A46E5C461BD842E9B5BB7A4D8C0ACE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BBFAE-DBF8-4A94-B366-39ADD8FBC7BD}"/>
      </w:docPartPr>
      <w:docPartBody>
        <w:p w:rsidR="00000000" w:rsidRDefault="004B3EE4">
          <w:pPr>
            <w:pStyle w:val="A46E5C461BD842E9B5BB7A4D8C0ACE79"/>
          </w:pPr>
          <w:r w:rsidRPr="00400880">
            <w:rPr>
              <w:rStyle w:val="a3"/>
            </w:rPr>
            <w:t xml:space="preserve">Click </w:t>
          </w:r>
          <w:r w:rsidRPr="00400880">
            <w:rPr>
              <w:rStyle w:val="a3"/>
            </w:rPr>
            <w:t>here to enter text.</w:t>
          </w:r>
        </w:p>
      </w:docPartBody>
    </w:docPart>
    <w:docPart>
      <w:docPartPr>
        <w:name w:val="EA5E84D9B7744C0F90D2D33A8BC02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E2723-7673-4DD2-94E5-CF8DF6FBE0F2}"/>
      </w:docPartPr>
      <w:docPartBody>
        <w:p w:rsidR="00000000" w:rsidRDefault="004B3EE4">
          <w:pPr>
            <w:pStyle w:val="EA5E84D9B7744C0F90D2D33A8BC020D3"/>
          </w:pPr>
          <w:r>
            <w:rPr>
              <w:rStyle w:val="a3"/>
            </w:rPr>
            <w:t>Introduceți facultatea</w:t>
          </w:r>
        </w:p>
      </w:docPartBody>
    </w:docPart>
    <w:docPart>
      <w:docPartPr>
        <w:name w:val="DBE9393FA65247B38A04997F15CE34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FBC6A4-6B84-4DF3-8183-3C8843AD2F60}"/>
      </w:docPartPr>
      <w:docPartBody>
        <w:p w:rsidR="00000000" w:rsidRDefault="004B3EE4">
          <w:pPr>
            <w:pStyle w:val="DBE9393FA65247B38A04997F15CE34B3"/>
          </w:pPr>
          <w:r w:rsidRPr="00400880">
            <w:rPr>
              <w:rStyle w:val="a3"/>
            </w:rPr>
            <w:t>Click here to enter text.</w:t>
          </w:r>
        </w:p>
      </w:docPartBody>
    </w:docPart>
    <w:docPart>
      <w:docPartPr>
        <w:name w:val="8E1B2411E88A4336B6C02164F7C560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8BADF4-F9D6-48B9-87C7-E2193E473D15}"/>
      </w:docPartPr>
      <w:docPartBody>
        <w:p w:rsidR="00000000" w:rsidRDefault="004B3EE4">
          <w:pPr>
            <w:pStyle w:val="8E1B2411E88A4336B6C02164F7C5608C"/>
          </w:pPr>
          <w:r>
            <w:rPr>
              <w:rStyle w:val="a3"/>
            </w:rPr>
            <w:t>Selectați ciclul</w:t>
          </w:r>
        </w:p>
      </w:docPartBody>
    </w:docPart>
    <w:docPart>
      <w:docPartPr>
        <w:name w:val="213FBBA8D48C47A8AEED2F27942D68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DA2402-1133-45E3-9476-195A176054CD}"/>
      </w:docPartPr>
      <w:docPartBody>
        <w:p w:rsidR="00000000" w:rsidRDefault="004B3EE4">
          <w:pPr>
            <w:pStyle w:val="213FBBA8D48C47A8AEED2F27942D68AC"/>
          </w:pPr>
          <w:r w:rsidRPr="00400880">
            <w:rPr>
              <w:rStyle w:val="a3"/>
            </w:rPr>
            <w:t>Click here to enter text.</w:t>
          </w:r>
        </w:p>
      </w:docPartBody>
    </w:docPart>
    <w:docPart>
      <w:docPartPr>
        <w:name w:val="949791118CF343F5B2273FFD840640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63B30-347B-4FCA-A682-C2F67BC61C2D}"/>
      </w:docPartPr>
      <w:docPartBody>
        <w:p w:rsidR="00000000" w:rsidRDefault="004B3EE4">
          <w:pPr>
            <w:pStyle w:val="949791118CF343F5B2273FFD84064067"/>
          </w:pPr>
          <w:r>
            <w:rPr>
              <w:rStyle w:val="a3"/>
            </w:rPr>
            <w:t>Introduceți specialitatea</w:t>
          </w:r>
        </w:p>
      </w:docPartBody>
    </w:docPart>
    <w:docPart>
      <w:docPartPr>
        <w:name w:val="6E2DF6AC6C074321B1FDA0A0676609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DB612-CFF1-491E-BDEF-1C363D68926D}"/>
      </w:docPartPr>
      <w:docPartBody>
        <w:p w:rsidR="00000000" w:rsidRDefault="004B3EE4">
          <w:pPr>
            <w:pStyle w:val="6E2DF6AC6C074321B1FDA0A067660919"/>
          </w:pPr>
          <w:r w:rsidRPr="00400880">
            <w:rPr>
              <w:rStyle w:val="a3"/>
            </w:rPr>
            <w:t>Click here to enter text.</w:t>
          </w:r>
        </w:p>
      </w:docPartBody>
    </w:docPart>
    <w:docPart>
      <w:docPartPr>
        <w:name w:val="6BF651F9158548E68408E778BA2DD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FF94C-43BE-4AAF-BEBC-F9CADE31F7A6}"/>
      </w:docPartPr>
      <w:docPartBody>
        <w:p w:rsidR="00000000" w:rsidRDefault="004B3EE4">
          <w:pPr>
            <w:pStyle w:val="6BF651F9158548E68408E778BA2DD676"/>
          </w:pPr>
          <w:r>
            <w:rPr>
              <w:rStyle w:val="a3"/>
            </w:rPr>
            <w:t>Introduceți tema comunicării</w:t>
          </w:r>
        </w:p>
      </w:docPartBody>
    </w:docPart>
    <w:docPart>
      <w:docPartPr>
        <w:name w:val="CEC3EB77EEEB4B85AC0833F03CA00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640371-D5C9-41F2-B42F-0F6B55E8643E}"/>
      </w:docPartPr>
      <w:docPartBody>
        <w:p w:rsidR="00000000" w:rsidRDefault="004B3EE4">
          <w:pPr>
            <w:pStyle w:val="CEC3EB77EEEB4B85AC0833F03CA00483"/>
          </w:pPr>
          <w:r w:rsidRPr="00400880">
            <w:rPr>
              <w:rStyle w:val="a3"/>
            </w:rPr>
            <w:t>Click here to enter text.</w:t>
          </w:r>
        </w:p>
      </w:docPartBody>
    </w:docPart>
    <w:docPart>
      <w:docPartPr>
        <w:name w:val="1EB69D60E4C8447EB48A5D5E0C4FE5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33E8D-CF07-4C9A-9D1C-FE5C5FCC1533}"/>
      </w:docPartPr>
      <w:docPartBody>
        <w:p w:rsidR="00000000" w:rsidRDefault="004B3EE4">
          <w:pPr>
            <w:pStyle w:val="1EB69D60E4C8447EB48A5D5E0C4FE5EB"/>
          </w:pPr>
          <w:r>
            <w:rPr>
              <w:rStyle w:val="a3"/>
            </w:rPr>
            <w:t>Numele conducătorului științitific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E4"/>
    <w:rsid w:val="004B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MD" w:eastAsia="ru-M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E1CE9C21A614859A5A4902990E006D1">
    <w:name w:val="4E1CE9C21A614859A5A4902990E006D1"/>
  </w:style>
  <w:style w:type="paragraph" w:customStyle="1" w:styleId="993B4233CC484382AE291ECB9F35E06E">
    <w:name w:val="993B4233CC484382AE291ECB9F35E06E"/>
  </w:style>
  <w:style w:type="paragraph" w:customStyle="1" w:styleId="21DDC749EC014F849FC45C9418C33E4C">
    <w:name w:val="21DDC749EC014F849FC45C9418C33E4C"/>
  </w:style>
  <w:style w:type="paragraph" w:customStyle="1" w:styleId="3AE2A9CFADF24B57BF9E04123612A4BB">
    <w:name w:val="3AE2A9CFADF24B57BF9E04123612A4BB"/>
  </w:style>
  <w:style w:type="paragraph" w:customStyle="1" w:styleId="4081F6B14242458C89503F3C3A2DDF40">
    <w:name w:val="4081F6B14242458C89503F3C3A2DDF40"/>
  </w:style>
  <w:style w:type="paragraph" w:customStyle="1" w:styleId="A5863D1B1F504CF991B0904D321F6244">
    <w:name w:val="A5863D1B1F504CF991B0904D321F6244"/>
  </w:style>
  <w:style w:type="paragraph" w:customStyle="1" w:styleId="861AB81461724C4DA1EAB1620C9A436C">
    <w:name w:val="861AB81461724C4DA1EAB1620C9A436C"/>
  </w:style>
  <w:style w:type="paragraph" w:customStyle="1" w:styleId="29429A685F9F4352A5CCBEBFBD1852EB">
    <w:name w:val="29429A685F9F4352A5CCBEBFBD1852EB"/>
  </w:style>
  <w:style w:type="paragraph" w:customStyle="1" w:styleId="D53982316EF7445D8DDB8B542C370C88">
    <w:name w:val="D53982316EF7445D8DDB8B542C370C88"/>
  </w:style>
  <w:style w:type="paragraph" w:customStyle="1" w:styleId="2601263531DD48C38CC79B6D7A0C26E8">
    <w:name w:val="2601263531DD48C38CC79B6D7A0C26E8"/>
  </w:style>
  <w:style w:type="paragraph" w:customStyle="1" w:styleId="A46E5C461BD842E9B5BB7A4D8C0ACE79">
    <w:name w:val="A46E5C461BD842E9B5BB7A4D8C0ACE79"/>
  </w:style>
  <w:style w:type="paragraph" w:customStyle="1" w:styleId="EA5E84D9B7744C0F90D2D33A8BC020D3">
    <w:name w:val="EA5E84D9B7744C0F90D2D33A8BC020D3"/>
  </w:style>
  <w:style w:type="paragraph" w:customStyle="1" w:styleId="DBE9393FA65247B38A04997F15CE34B3">
    <w:name w:val="DBE9393FA65247B38A04997F15CE34B3"/>
  </w:style>
  <w:style w:type="paragraph" w:customStyle="1" w:styleId="8E1B2411E88A4336B6C02164F7C5608C">
    <w:name w:val="8E1B2411E88A4336B6C02164F7C5608C"/>
  </w:style>
  <w:style w:type="paragraph" w:customStyle="1" w:styleId="213FBBA8D48C47A8AEED2F27942D68AC">
    <w:name w:val="213FBBA8D48C47A8AEED2F27942D68AC"/>
  </w:style>
  <w:style w:type="paragraph" w:customStyle="1" w:styleId="949791118CF343F5B2273FFD84064067">
    <w:name w:val="949791118CF343F5B2273FFD84064067"/>
  </w:style>
  <w:style w:type="paragraph" w:customStyle="1" w:styleId="6E2DF6AC6C074321B1FDA0A067660919">
    <w:name w:val="6E2DF6AC6C074321B1FDA0A067660919"/>
  </w:style>
  <w:style w:type="paragraph" w:customStyle="1" w:styleId="6BF651F9158548E68408E778BA2DD676">
    <w:name w:val="6BF651F9158548E68408E778BA2DD676"/>
  </w:style>
  <w:style w:type="paragraph" w:customStyle="1" w:styleId="CEC3EB77EEEB4B85AC0833F03CA00483">
    <w:name w:val="CEC3EB77EEEB4B85AC0833F03CA00483"/>
  </w:style>
  <w:style w:type="paragraph" w:customStyle="1" w:styleId="1EB69D60E4C8447EB48A5D5E0C4FE5EB">
    <w:name w:val="1EB69D60E4C8447EB48A5D5E0C4FE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Laborator7_3.dotx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danielturcanu15@gmail.com</cp:lastModifiedBy>
  <cp:revision>1</cp:revision>
  <dcterms:created xsi:type="dcterms:W3CDTF">2023-12-10T10:59:00Z</dcterms:created>
  <dcterms:modified xsi:type="dcterms:W3CDTF">2023-12-10T11:00:00Z</dcterms:modified>
</cp:coreProperties>
</file>