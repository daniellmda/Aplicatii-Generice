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tbl>
      <w:tblPr>
        <w:tblStyle w:val="a3"/>
        <w:tblW w:w="1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7"/>
        <w:gridCol w:w="7622"/>
        <w:gridCol w:w="3746"/>
      </w:tblGrid>
      <w:tr w:rsidR="00DF5125" w14:paraId="6B353EAC" w14:textId="77777777" w:rsidTr="001A2F96">
        <w:trPr>
          <w:trHeight w:val="2359"/>
        </w:trPr>
        <w:tc>
          <w:tcPr>
            <w:tcW w:w="15245" w:type="dxa"/>
            <w:gridSpan w:val="3"/>
            <w:shd w:val="clear" w:color="auto" w:fill="9933FF"/>
            <w:vAlign w:val="center"/>
          </w:tcPr>
          <w:p w14:paraId="628D8BB3" w14:textId="66781F08" w:rsidR="007076D7" w:rsidRPr="005F0467" w:rsidRDefault="00975584" w:rsidP="005F0467">
            <w:pPr>
              <w:jc w:val="center"/>
              <w:rPr>
                <w:rFonts w:ascii="Candara" w:hAnsi="Candara"/>
                <w:b/>
                <w:i/>
                <w:sz w:val="60"/>
                <w:szCs w:val="60"/>
              </w:rPr>
            </w:pPr>
            <w:r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</w:rPr>
              <w:t>BITSOFT</w:t>
            </w:r>
          </w:p>
        </w:tc>
      </w:tr>
      <w:tr w:rsidR="001A2F96" w14:paraId="341FE465" w14:textId="77777777" w:rsidTr="001A2F96">
        <w:trPr>
          <w:trHeight w:val="1254"/>
        </w:trPr>
        <w:tc>
          <w:tcPr>
            <w:tcW w:w="3877" w:type="dxa"/>
            <w:vMerge w:val="restart"/>
          </w:tcPr>
          <w:p w14:paraId="74B234DB" w14:textId="77777777" w:rsidR="007076D7" w:rsidRDefault="007076D7" w:rsidP="007076D7">
            <w:r>
              <w:rPr>
                <w:noProof/>
                <w:lang w:eastAsia="en-GB"/>
              </w:rPr>
              <w:drawing>
                <wp:inline distT="0" distB="0" distL="0" distR="0" wp14:anchorId="747A73E6" wp14:editId="18BD25BC">
                  <wp:extent cx="4762405" cy="2298065"/>
                  <wp:effectExtent l="0" t="635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779413" cy="2306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Candara" w:hAnsi="Candara"/>
              <w:i/>
              <w:color w:val="9900CC"/>
              <w:sz w:val="52"/>
              <w:szCs w:val="52"/>
            </w:rPr>
            <w:id w:val="578569326"/>
            <w:lock w:val="sdtContentLocked"/>
            <w:placeholder>
              <w:docPart w:val="4A0DA3413F2F4D35BE537BF1A747CEC1"/>
            </w:placeholder>
            <w:text/>
          </w:sdtPr>
          <w:sdtEndPr/>
          <w:sdtContent>
            <w:tc>
              <w:tcPr>
                <w:tcW w:w="7622" w:type="dxa"/>
              </w:tcPr>
              <w:p w14:paraId="73A2B6CF" w14:textId="77777777" w:rsidR="007076D7" w:rsidRDefault="005F0467" w:rsidP="005F0467">
                <w:r w:rsidRPr="005F0467">
                  <w:rPr>
                    <w:rFonts w:ascii="Candara" w:hAnsi="Candara"/>
                    <w:i/>
                    <w:color w:val="9900CC"/>
                    <w:sz w:val="52"/>
                    <w:szCs w:val="52"/>
                  </w:rPr>
                  <w:t>Cel mai bun angajat al semestrului</w:t>
                </w:r>
              </w:p>
            </w:tc>
          </w:sdtContent>
        </w:sdt>
        <w:tc>
          <w:tcPr>
            <w:tcW w:w="3745" w:type="dxa"/>
            <w:vMerge w:val="restart"/>
          </w:tcPr>
          <w:p w14:paraId="444C09C7" w14:textId="77777777" w:rsidR="007076D7" w:rsidRDefault="007076D7" w:rsidP="00DF5125">
            <w:r>
              <w:rPr>
                <w:noProof/>
                <w:lang w:eastAsia="en-GB"/>
              </w:rPr>
              <w:drawing>
                <wp:inline distT="0" distB="0" distL="0" distR="0" wp14:anchorId="2B5D556B" wp14:editId="36A2C596">
                  <wp:extent cx="4800505" cy="2298065"/>
                  <wp:effectExtent l="0" t="635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ine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810871" cy="230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F96" w14:paraId="06DDD4BB" w14:textId="77777777" w:rsidTr="001A2F96">
        <w:trPr>
          <w:trHeight w:val="1254"/>
        </w:trPr>
        <w:tc>
          <w:tcPr>
            <w:tcW w:w="3877" w:type="dxa"/>
            <w:vMerge/>
          </w:tcPr>
          <w:p w14:paraId="4689CD02" w14:textId="77777777" w:rsidR="007076D7" w:rsidRDefault="007076D7"/>
        </w:tc>
        <w:tc>
          <w:tcPr>
            <w:tcW w:w="7622" w:type="dxa"/>
          </w:tcPr>
          <w:p w14:paraId="2F8AA928" w14:textId="2949F0BC" w:rsidR="007076D7" w:rsidRPr="005F0467" w:rsidRDefault="00975584" w:rsidP="005F0467">
            <w:pPr>
              <w:jc w:val="center"/>
              <w:rPr>
                <w:rFonts w:ascii="Candara" w:hAnsi="Candara"/>
                <w:b/>
                <w:sz w:val="56"/>
                <w:szCs w:val="56"/>
              </w:rPr>
            </w:pPr>
            <w:proofErr w:type="spellStart"/>
            <w:r>
              <w:rPr>
                <w:rFonts w:ascii="Candara" w:hAnsi="Candara"/>
                <w:b/>
                <w:color w:val="000000" w:themeColor="text1"/>
                <w:sz w:val="56"/>
                <w:szCs w:val="56"/>
              </w:rPr>
              <w:t>Țurcanu</w:t>
            </w:r>
            <w:proofErr w:type="spellEnd"/>
            <w:r>
              <w:rPr>
                <w:rFonts w:ascii="Candara" w:hAnsi="Candara"/>
                <w:b/>
                <w:color w:val="000000" w:themeColor="text1"/>
                <w:sz w:val="56"/>
                <w:szCs w:val="56"/>
              </w:rPr>
              <w:t xml:space="preserve"> Daniel</w:t>
            </w:r>
          </w:p>
        </w:tc>
        <w:tc>
          <w:tcPr>
            <w:tcW w:w="3745" w:type="dxa"/>
            <w:vMerge/>
          </w:tcPr>
          <w:p w14:paraId="75883ECA" w14:textId="77777777" w:rsidR="007076D7" w:rsidRDefault="007076D7"/>
        </w:tc>
      </w:tr>
      <w:tr w:rsidR="001A2F96" w14:paraId="7203D160" w14:textId="77777777" w:rsidTr="001A2F96">
        <w:trPr>
          <w:trHeight w:val="1254"/>
        </w:trPr>
        <w:tc>
          <w:tcPr>
            <w:tcW w:w="3877" w:type="dxa"/>
            <w:vMerge/>
          </w:tcPr>
          <w:p w14:paraId="0736BB77" w14:textId="77777777" w:rsidR="007076D7" w:rsidRDefault="007076D7"/>
        </w:tc>
        <w:tc>
          <w:tcPr>
            <w:tcW w:w="7622" w:type="dxa"/>
          </w:tcPr>
          <w:p w14:paraId="59C27A2D" w14:textId="5C2941F3" w:rsidR="007076D7" w:rsidRPr="005F0467" w:rsidRDefault="00975584" w:rsidP="005F0467">
            <w:pPr>
              <w:jc w:val="center"/>
              <w:rPr>
                <w:rFonts w:ascii="Candara" w:hAnsi="Candara"/>
                <w:color w:val="9900CC"/>
                <w:sz w:val="52"/>
                <w:szCs w:val="52"/>
              </w:rPr>
            </w:pPr>
            <w:r>
              <w:rPr>
                <w:rFonts w:ascii="Candara" w:hAnsi="Candara"/>
                <w:color w:val="9900CC"/>
                <w:sz w:val="52"/>
                <w:szCs w:val="52"/>
              </w:rPr>
              <w:t>15/11/2003</w:t>
            </w:r>
          </w:p>
        </w:tc>
        <w:tc>
          <w:tcPr>
            <w:tcW w:w="3745" w:type="dxa"/>
            <w:vMerge/>
          </w:tcPr>
          <w:p w14:paraId="14D60829" w14:textId="77777777" w:rsidR="007076D7" w:rsidRDefault="007076D7"/>
        </w:tc>
      </w:tr>
      <w:tr w:rsidR="001A2F96" w14:paraId="2A0FF7E9" w14:textId="77777777" w:rsidTr="001A2F96">
        <w:trPr>
          <w:trHeight w:val="1254"/>
        </w:trPr>
        <w:tc>
          <w:tcPr>
            <w:tcW w:w="3877" w:type="dxa"/>
            <w:vMerge/>
          </w:tcPr>
          <w:p w14:paraId="178450D4" w14:textId="77777777" w:rsidR="007076D7" w:rsidRDefault="007076D7"/>
        </w:tc>
        <w:sdt>
          <w:sdtPr>
            <w:rPr>
              <w:rFonts w:ascii="Candara" w:hAnsi="Candara"/>
              <w:b/>
              <w:color w:val="9900CC"/>
              <w:sz w:val="52"/>
              <w:szCs w:val="52"/>
            </w:rPr>
            <w:id w:val="-805620804"/>
            <w:lock w:val="sdtContentLocked"/>
            <w:placeholder>
              <w:docPart w:val="4A0DA3413F2F4D35BE537BF1A747CEC1"/>
            </w:placeholder>
            <w:text/>
          </w:sdtPr>
          <w:sdtEndPr/>
          <w:sdtContent>
            <w:tc>
              <w:tcPr>
                <w:tcW w:w="7622" w:type="dxa"/>
                <w:vAlign w:val="center"/>
              </w:tcPr>
              <w:p w14:paraId="4A1D9FB8" w14:textId="77777777" w:rsidR="007076D7" w:rsidRDefault="005F0467" w:rsidP="001A2F96">
                <w:pPr>
                  <w:jc w:val="center"/>
                </w:pPr>
                <w:r w:rsidRPr="00DF5125">
                  <w:rPr>
                    <w:rFonts w:ascii="Candara" w:hAnsi="Candara"/>
                    <w:b/>
                    <w:color w:val="9900CC"/>
                    <w:sz w:val="52"/>
                    <w:szCs w:val="52"/>
                  </w:rPr>
                  <w:t>Pentru merite deosebite în cadrul companiei</w:t>
                </w:r>
              </w:p>
            </w:tc>
          </w:sdtContent>
        </w:sdt>
        <w:tc>
          <w:tcPr>
            <w:tcW w:w="3745" w:type="dxa"/>
            <w:vMerge/>
          </w:tcPr>
          <w:p w14:paraId="6D85335A" w14:textId="77777777" w:rsidR="007076D7" w:rsidRDefault="007076D7"/>
        </w:tc>
      </w:tr>
      <w:tr w:rsidR="001A2F96" w14:paraId="477EBCA2" w14:textId="77777777" w:rsidTr="001A2F96">
        <w:trPr>
          <w:trHeight w:val="1883"/>
        </w:trPr>
        <w:tc>
          <w:tcPr>
            <w:tcW w:w="3877" w:type="dxa"/>
            <w:vMerge/>
          </w:tcPr>
          <w:p w14:paraId="41A674FE" w14:textId="77777777" w:rsidR="007076D7" w:rsidRDefault="007076D7"/>
        </w:tc>
        <w:tc>
          <w:tcPr>
            <w:tcW w:w="7622" w:type="dxa"/>
            <w:vAlign w:val="bottom"/>
          </w:tcPr>
          <w:p w14:paraId="29E31BD3" w14:textId="4DA955E5" w:rsidR="007076D7" w:rsidRPr="005F0467" w:rsidRDefault="005F0467" w:rsidP="005F0467">
            <w:pPr>
              <w:rPr>
                <w:rFonts w:ascii="Century Gothic" w:hAnsi="Century Gothic"/>
                <w:b/>
                <w:sz w:val="36"/>
                <w:szCs w:val="36"/>
                <w:lang w:val="en-US"/>
              </w:rPr>
            </w:pPr>
            <w:r w:rsidRPr="001A2F96">
              <w:rPr>
                <w:rFonts w:ascii="Century Gothic" w:hAnsi="Century Gothic"/>
                <w:b/>
                <w:color w:val="000000" w:themeColor="text1"/>
                <w:sz w:val="36"/>
                <w:szCs w:val="36"/>
              </w:rPr>
              <w:t>Director</w:t>
            </w:r>
            <w:r w:rsidRPr="005F0467">
              <w:rPr>
                <w:rFonts w:ascii="Century Gothic" w:hAnsi="Century Gothic"/>
                <w:b/>
                <w:sz w:val="36"/>
                <w:szCs w:val="36"/>
                <w:lang w:val="en-US"/>
              </w:rPr>
              <w:t>_</w:t>
            </w:r>
            <w:r>
              <w:rPr>
                <w:rFonts w:ascii="Century Gothic" w:hAnsi="Century Gothic"/>
                <w:b/>
                <w:sz w:val="36"/>
                <w:szCs w:val="36"/>
                <w:lang w:val="en-US"/>
              </w:rPr>
              <w:t>_____</w:t>
            </w:r>
            <w:r w:rsidR="00975584" w:rsidRPr="00975584">
              <w:rPr>
                <w:rFonts w:ascii="Century Gothic" w:hAnsi="Century Gothic"/>
                <w:b/>
                <w:sz w:val="36"/>
                <w:szCs w:val="36"/>
                <w:u w:val="single"/>
                <w:lang w:val="en-US"/>
              </w:rPr>
              <w:t xml:space="preserve">Sergiu </w:t>
            </w:r>
            <w:proofErr w:type="spellStart"/>
            <w:r w:rsidR="00975584" w:rsidRPr="00975584">
              <w:rPr>
                <w:rFonts w:ascii="Century Gothic" w:hAnsi="Century Gothic"/>
                <w:b/>
                <w:sz w:val="36"/>
                <w:szCs w:val="36"/>
                <w:u w:val="single"/>
                <w:lang w:val="en-US"/>
              </w:rPr>
              <w:t>Chilat</w:t>
            </w:r>
            <w:proofErr w:type="spellEnd"/>
            <w:r>
              <w:rPr>
                <w:rFonts w:ascii="Century Gothic" w:hAnsi="Century Gothic"/>
                <w:b/>
                <w:sz w:val="36"/>
                <w:szCs w:val="36"/>
                <w:lang w:val="en-US"/>
              </w:rPr>
              <w:t>__</w:t>
            </w:r>
            <w:r w:rsidR="001A2F96">
              <w:rPr>
                <w:rFonts w:ascii="Century Gothic" w:hAnsi="Century Gothic"/>
                <w:b/>
                <w:sz w:val="36"/>
                <w:szCs w:val="36"/>
                <w:lang w:val="en-US"/>
              </w:rPr>
              <w:t>____________</w:t>
            </w:r>
          </w:p>
        </w:tc>
        <w:tc>
          <w:tcPr>
            <w:tcW w:w="3745" w:type="dxa"/>
            <w:vMerge/>
          </w:tcPr>
          <w:p w14:paraId="08AF488B" w14:textId="77777777" w:rsidR="007076D7" w:rsidRDefault="007076D7"/>
        </w:tc>
      </w:tr>
    </w:tbl>
    <w:p w14:paraId="64177F45" w14:textId="77777777" w:rsidR="00BE663D" w:rsidRDefault="00BE663D" w:rsidP="001A2F96"/>
    <w:sectPr w:rsidR="00BE663D" w:rsidSect="007076D7">
      <w:pgSz w:w="16838" w:h="11906" w:orient="landscape"/>
      <w:pgMar w:top="851" w:right="851" w:bottom="851" w:left="851" w:header="709" w:footer="709" w:gutter="0"/>
      <w:pgBorders w:offsetFrom="page">
        <w:top w:val="threeDEmboss" w:sz="24" w:space="24" w:color="9900CC"/>
        <w:left w:val="threeDEmboss" w:sz="24" w:space="24" w:color="9900CC"/>
        <w:bottom w:val="threeDEngrave" w:sz="24" w:space="24" w:color="9900CC"/>
        <w:right w:val="threeDEngrave" w:sz="24" w:space="24" w:color="9900C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30"/>
    <w:rsid w:val="001A2F96"/>
    <w:rsid w:val="00387830"/>
    <w:rsid w:val="005F0467"/>
    <w:rsid w:val="007076D7"/>
    <w:rsid w:val="00975584"/>
    <w:rsid w:val="00BE663D"/>
    <w:rsid w:val="00DF5125"/>
    <w:rsid w:val="00E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3f"/>
    </o:shapedefaults>
    <o:shapelayout v:ext="edit">
      <o:idmap v:ext="edit" data="1"/>
    </o:shapelayout>
  </w:shapeDefaults>
  <w:decimalSymbol w:val=","/>
  <w:listSeparator w:val=";"/>
  <w14:docId w14:val="3DC7EC0A"/>
  <w15:chartTrackingRefBased/>
  <w15:docId w15:val="{CD32F27E-BB87-49AB-AC09-7682875E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F04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0DA3413F2F4D35BE537BF1A747C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976943-4C64-4D03-AD6A-6E07DDF523A5}"/>
      </w:docPartPr>
      <w:docPartBody>
        <w:p w:rsidR="00000000" w:rsidRDefault="00351ECF">
          <w:pPr>
            <w:pStyle w:val="4A0DA3413F2F4D35BE537BF1A747CEC1"/>
          </w:pPr>
          <w:r w:rsidRPr="002A3AE0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CF"/>
    <w:rsid w:val="003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0DA3413F2F4D35BE537BF1A747CEC1">
    <w:name w:val="4A0DA3413F2F4D35BE537BF1A747C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2C71-3B82-4D9B-B39A-A67693E3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Diploma_completata.docx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danielturcanu15@gmail.com</cp:lastModifiedBy>
  <cp:revision>2</cp:revision>
  <dcterms:created xsi:type="dcterms:W3CDTF">2023-12-10T10:52:00Z</dcterms:created>
  <dcterms:modified xsi:type="dcterms:W3CDTF">2023-12-10T10:52:00Z</dcterms:modified>
</cp:coreProperties>
</file>